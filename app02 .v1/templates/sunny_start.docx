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83B203" w14:textId="5086D712" w:rsidR="004048B0" w:rsidRPr="00EA2CEE" w:rsidRDefault="009C1C87" w:rsidP="008F1ABD">
      <w:pPr>
        <w:pStyle w:val="Informaesdecapa"/>
        <w:spacing w:before="0"/>
        <w:jc w:val="left"/>
        <w:rPr>
          <w:noProof/>
          <w:lang w:val="pt-BR" w:eastAsia="en-AU"/>
        </w:rPr>
      </w:pPr>
      <w:r w:rsidRPr="00EA2CEE">
        <w:rPr>
          <w:noProof/>
          <w:lang w:val="pt-BR" w:bidi="pt-B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35F2A168" wp14:editId="498540AB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upo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m 8" title="Decorativo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88114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>
              <v:group id="Grupo 4" style="position:absolute;margin-left:0;margin-top:-36pt;width:612pt;height:842.45pt;z-index:-251638785;mso-position-horizontal:left;mso-position-horizontal-relative:page;mso-height-relative:margin" alt="&quot;&quot;" coordsize="77724,100584" o:spid="_x0000_s1026" w14:anchorId="7BAE2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m 3" style="position:absolute;width:77724;height:10058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o:title="" r:id="rId13"/>
                </v:shape>
                <v:shape id="Imagem 8" style="position:absolute;left:22021;top:41881;width:33738;height:511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o:title="" r:id="rId14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69" w:type="dxa"/>
        <w:tblLayout w:type="fixed"/>
        <w:tblLook w:val="04A0" w:firstRow="1" w:lastRow="0" w:firstColumn="1" w:lastColumn="0" w:noHBand="0" w:noVBand="1"/>
      </w:tblPr>
      <w:tblGrid>
        <w:gridCol w:w="10469"/>
      </w:tblGrid>
      <w:tr w:rsidR="004048B0" w:rsidRPr="00EA2CEE" w14:paraId="7458B3A0" w14:textId="77777777" w:rsidTr="69EA505A">
        <w:trPr>
          <w:trHeight w:val="4339"/>
        </w:trPr>
        <w:tc>
          <w:tcPr>
            <w:tcW w:w="10469" w:type="dxa"/>
          </w:tcPr>
          <w:p w14:paraId="4B50C314" w14:textId="546F5FB9" w:rsidR="004048B0" w:rsidRPr="00EA2CEE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  <w:lang w:val="pt-BR"/>
              </w:rPr>
            </w:pPr>
          </w:p>
        </w:tc>
      </w:tr>
      <w:tr w:rsidR="004048B0" w:rsidRPr="00EA2CEE" w14:paraId="538D3202" w14:textId="77777777" w:rsidTr="69EA505A">
        <w:trPr>
          <w:trHeight w:val="948"/>
        </w:trPr>
        <w:tc>
          <w:tcPr>
            <w:tcW w:w="10469" w:type="dxa"/>
            <w:vAlign w:val="center"/>
          </w:tcPr>
          <w:p w14:paraId="09EFE768" w14:textId="63B474AB" w:rsidR="004048B0" w:rsidRPr="00EA2CEE" w:rsidRDefault="004900D6" w:rsidP="004048B0">
            <w:pPr>
              <w:pStyle w:val="Title"/>
              <w:rPr>
                <w:lang w:val="pt-BR"/>
              </w:rPr>
            </w:pPr>
            <w:r>
              <w:rPr>
                <w:lang w:val="pt-BR"/>
              </w:rPr>
              <w:t>Sunny data</w:t>
            </w:r>
          </w:p>
        </w:tc>
      </w:tr>
      <w:tr w:rsidR="004048B0" w:rsidRPr="00EA2CEE" w14:paraId="0A44E5FA" w14:textId="77777777" w:rsidTr="69EA505A">
        <w:trPr>
          <w:trHeight w:val="1534"/>
        </w:trPr>
        <w:tc>
          <w:tcPr>
            <w:tcW w:w="10469" w:type="dxa"/>
            <w:vAlign w:val="center"/>
          </w:tcPr>
          <w:p w14:paraId="6AC45D87" w14:textId="1AE79444" w:rsidR="00111039" w:rsidRPr="00111039" w:rsidRDefault="00845AD8" w:rsidP="69EA505A">
            <w:pPr>
              <w:pStyle w:val="Subtitle"/>
              <w:framePr w:wrap="auto" w:vAnchor="margin" w:hAnchor="text" w:yAlign="inline"/>
              <w:rPr>
                <w:highlight w:val="yellow"/>
                <w:lang w:val="pt-BR"/>
              </w:rPr>
            </w:pPr>
            <w:r w:rsidRPr="00845AD8">
              <w:t>{plano}</w:t>
            </w:r>
          </w:p>
        </w:tc>
      </w:tr>
      <w:tr w:rsidR="004048B0" w:rsidRPr="00EA2CEE" w14:paraId="390C2962" w14:textId="77777777" w:rsidTr="69EA505A">
        <w:trPr>
          <w:trHeight w:val="6519"/>
        </w:trPr>
        <w:tc>
          <w:tcPr>
            <w:tcW w:w="10469" w:type="dxa"/>
            <w:vAlign w:val="bottom"/>
          </w:tcPr>
          <w:p w14:paraId="581B667F" w14:textId="183794C9" w:rsidR="00111039" w:rsidRDefault="00111039" w:rsidP="004048B0">
            <w:pPr>
              <w:pStyle w:val="Informaesdecapa"/>
              <w:rPr>
                <w:noProof/>
                <w:lang w:val="pt-BR"/>
              </w:rPr>
            </w:pPr>
            <w:r w:rsidRPr="69EA505A">
              <w:rPr>
                <w:noProof/>
                <w:lang w:val="pt-BR"/>
              </w:rPr>
              <w:t>Relatório de Implementação</w:t>
            </w:r>
          </w:p>
          <w:p w14:paraId="1FE52982" w14:textId="433CB3BC" w:rsidR="235594A5" w:rsidRPr="00845AD8" w:rsidRDefault="00845AD8" w:rsidP="69EA505A">
            <w:pPr>
              <w:pStyle w:val="Informaesdecapa"/>
              <w:rPr>
                <w:noProof/>
                <w:lang w:val="pt-BR"/>
              </w:rPr>
            </w:pPr>
            <w:r w:rsidRPr="00845AD8">
              <w:rPr>
                <w:noProof/>
              </w:rPr>
              <w:t>{nome_cliente}</w:t>
            </w:r>
          </w:p>
          <w:p w14:paraId="55138DD6" w14:textId="77777777" w:rsidR="004048B0" w:rsidRPr="00327DB9" w:rsidRDefault="00435A36" w:rsidP="004048B0">
            <w:pPr>
              <w:pStyle w:val="Informaesdecapa"/>
              <w:rPr>
                <w:noProof/>
                <w:lang w:val="en-US"/>
              </w:rPr>
            </w:pPr>
            <w:r w:rsidRPr="00327DB9">
              <w:rPr>
                <w:noProof/>
                <w:lang w:val="en-US"/>
              </w:rPr>
              <w:t>Sunny Data</w:t>
            </w:r>
            <w:r w:rsidR="004048B0" w:rsidRPr="00327DB9">
              <w:rPr>
                <w:noProof/>
                <w:lang w:val="en-US" w:bidi="pt-BR"/>
              </w:rPr>
              <w:t xml:space="preserve"> </w:t>
            </w:r>
            <w:sdt>
              <w:sdtPr>
                <w:rPr>
                  <w:noProof/>
                  <w:lang w:val="pt-BR"/>
                </w:rPr>
                <w:id w:val="-1690362417"/>
                <w:placeholder>
                  <w:docPart w:val="183886D498E54EEDA1DCC6C7680E225C"/>
                </w:placeholder>
                <w:temporary/>
                <w:showingPlcHdr/>
                <w15:appearance w15:val="hidden"/>
              </w:sdtPr>
              <w:sdtContent>
                <w:r w:rsidR="004048B0" w:rsidRPr="00327DB9">
                  <w:rPr>
                    <w:noProof/>
                    <w:lang w:val="en-US" w:bidi="pt-BR"/>
                  </w:rPr>
                  <w:t>|</w:t>
                </w:r>
              </w:sdtContent>
            </w:sdt>
            <w:r w:rsidR="004048B0" w:rsidRPr="00327DB9">
              <w:rPr>
                <w:noProof/>
                <w:lang w:val="en-US" w:bidi="pt-BR"/>
              </w:rPr>
              <w:t xml:space="preserve"> </w:t>
            </w:r>
            <w:r w:rsidRPr="00327DB9">
              <w:rPr>
                <w:noProof/>
                <w:lang w:val="en-US"/>
              </w:rPr>
              <w:t>contato@sunnydata.com.br</w:t>
            </w:r>
          </w:p>
          <w:p w14:paraId="10376AE2" w14:textId="599ECAC9" w:rsidR="007F7494" w:rsidRPr="00EA2CEE" w:rsidRDefault="00845AD8" w:rsidP="69EA505A">
            <w:pPr>
              <w:pStyle w:val="Informaesdecapa"/>
              <w:jc w:val="right"/>
              <w:rPr>
                <w:noProof/>
                <w:highlight w:val="yellow"/>
                <w:lang w:val="pt-BR"/>
              </w:rPr>
            </w:pPr>
            <w:r w:rsidRPr="00845AD8">
              <w:rPr>
                <w:noProof/>
              </w:rPr>
              <w:t>{inicio_em}</w:t>
            </w:r>
          </w:p>
        </w:tc>
      </w:tr>
    </w:tbl>
    <w:p w14:paraId="229C60CE" w14:textId="77777777" w:rsidR="00B678B1" w:rsidRPr="00EA2CEE" w:rsidRDefault="00B678B1" w:rsidP="004048B0">
      <w:pPr>
        <w:rPr>
          <w:lang w:val="pt-BR"/>
        </w:rPr>
      </w:pPr>
    </w:p>
    <w:p w14:paraId="643A8E42" w14:textId="77777777" w:rsidR="00E92204" w:rsidRPr="00EA2CEE" w:rsidRDefault="00E92204" w:rsidP="004048B0">
      <w:pPr>
        <w:pStyle w:val="Informaesdecapa"/>
        <w:rPr>
          <w:lang w:val="pt-BR"/>
        </w:rPr>
        <w:sectPr w:rsidR="00E92204" w:rsidRPr="00EA2CEE" w:rsidSect="00EA2CEE">
          <w:footerReference w:type="default" r:id="rId15"/>
          <w:footerReference w:type="first" r:id="rId16"/>
          <w:pgSz w:w="11906" w:h="16838" w:code="9"/>
          <w:pgMar w:top="720" w:right="720" w:bottom="720" w:left="720" w:header="289" w:footer="289" w:gutter="0"/>
          <w:cols w:space="720"/>
          <w:titlePg/>
          <w:docGrid w:linePitch="360"/>
        </w:sectPr>
      </w:pPr>
    </w:p>
    <w:p w14:paraId="3570687F" w14:textId="77777777" w:rsidR="009C1C87" w:rsidRPr="00EA2CEE" w:rsidRDefault="009C1C87">
      <w:pPr>
        <w:rPr>
          <w:lang w:val="pt-BR"/>
        </w:rPr>
      </w:pPr>
      <w:r w:rsidRPr="00EA2CEE">
        <w:rPr>
          <w:noProof/>
          <w:lang w:val="pt-BR" w:bidi="pt-BR"/>
        </w:rPr>
        <w:lastRenderedPageBreak/>
        <w:drawing>
          <wp:anchor distT="0" distB="0" distL="114300" distR="114300" simplePos="0" relativeHeight="251678719" behindDoc="1" locked="1" layoutInCell="1" allowOverlap="1" wp14:anchorId="464AF8B6" wp14:editId="5D9B45B0">
            <wp:simplePos x="0" y="0"/>
            <wp:positionH relativeFrom="page">
              <wp:align>right</wp:align>
            </wp:positionH>
            <wp:positionV relativeFrom="paragraph">
              <wp:posOffset>-457200</wp:posOffset>
            </wp:positionV>
            <wp:extent cx="7712710" cy="10675620"/>
            <wp:effectExtent l="0" t="0" r="2540" b="0"/>
            <wp:wrapNone/>
            <wp:docPr id="9" name="Imagem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2710" cy="1067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8751" w:type="dxa"/>
        <w:tblLook w:val="04A0" w:firstRow="1" w:lastRow="0" w:firstColumn="1" w:lastColumn="0" w:noHBand="0" w:noVBand="1"/>
      </w:tblPr>
      <w:tblGrid>
        <w:gridCol w:w="3012"/>
        <w:gridCol w:w="5739"/>
      </w:tblGrid>
      <w:tr w:rsidR="00517D36" w:rsidRPr="00EA2CEE" w14:paraId="12CA052C" w14:textId="77777777" w:rsidTr="00D251A8">
        <w:trPr>
          <w:trHeight w:val="3483"/>
        </w:trPr>
        <w:tc>
          <w:tcPr>
            <w:tcW w:w="3012" w:type="dxa"/>
            <w:vMerge w:val="restart"/>
          </w:tcPr>
          <w:p w14:paraId="3465A6E8" w14:textId="77777777" w:rsidR="00C17936" w:rsidRPr="00EA2CEE" w:rsidRDefault="00C17936" w:rsidP="00E92204">
            <w:pPr>
              <w:pStyle w:val="Informaesdecapa"/>
              <w:spacing w:before="0"/>
              <w:rPr>
                <w:lang w:val="pt-BR"/>
              </w:rPr>
            </w:pPr>
          </w:p>
          <w:p w14:paraId="3AC0D2CC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5739" w:type="dxa"/>
            <w:vAlign w:val="bottom"/>
          </w:tcPr>
          <w:p w14:paraId="12639EA6" w14:textId="77777777" w:rsidR="00517D36" w:rsidRPr="00EA2CEE" w:rsidRDefault="00517D36" w:rsidP="006551C3">
            <w:pPr>
              <w:pStyle w:val="Heading2"/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0130AE36" wp14:editId="43980716">
                  <wp:extent cx="2286000" cy="222740"/>
                  <wp:effectExtent l="0" t="0" r="0" b="6350"/>
                  <wp:docPr id="6" name="Gráfico 6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EA2CEE" w14:paraId="346AFB67" w14:textId="77777777" w:rsidTr="00D251A8">
        <w:trPr>
          <w:trHeight w:val="1378"/>
        </w:trPr>
        <w:tc>
          <w:tcPr>
            <w:tcW w:w="3012" w:type="dxa"/>
            <w:vMerge/>
          </w:tcPr>
          <w:p w14:paraId="6B352BAB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5739" w:type="dxa"/>
            <w:vAlign w:val="bottom"/>
          </w:tcPr>
          <w:p w14:paraId="71D93248" w14:textId="77777777" w:rsidR="00517D36" w:rsidRPr="00EA2CEE" w:rsidRDefault="00000000" w:rsidP="00C17936">
            <w:pPr>
              <w:pStyle w:val="Heading1"/>
              <w:rPr>
                <w:lang w:val="pt-BR"/>
              </w:rPr>
            </w:pPr>
            <w:sdt>
              <w:sdtPr>
                <w:rPr>
                  <w:lang w:val="pt-BR"/>
                </w:rPr>
                <w:id w:val="202529960"/>
                <w:placeholder>
                  <w:docPart w:val="A58EDC00011947B5821038157BAD66CF"/>
                </w:placeholder>
                <w:temporary/>
                <w:showingPlcHdr/>
                <w15:appearance w15:val="hidden"/>
              </w:sdtPr>
              <w:sdtContent>
                <w:r w:rsidR="00EA0EF8" w:rsidRPr="00EA2CEE">
                  <w:rPr>
                    <w:lang w:val="pt-BR" w:bidi="pt-BR"/>
                  </w:rPr>
                  <w:t>RESUMO</w:t>
                </w:r>
              </w:sdtContent>
            </w:sdt>
          </w:p>
        </w:tc>
      </w:tr>
      <w:tr w:rsidR="00517D36" w:rsidRPr="00EA2CEE" w14:paraId="1CF4DBE2" w14:textId="77777777" w:rsidTr="00D251A8">
        <w:trPr>
          <w:trHeight w:val="7501"/>
        </w:trPr>
        <w:tc>
          <w:tcPr>
            <w:tcW w:w="3012" w:type="dxa"/>
            <w:vMerge/>
          </w:tcPr>
          <w:p w14:paraId="073B7304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5739" w:type="dxa"/>
          </w:tcPr>
          <w:p w14:paraId="0EB816B4" w14:textId="77777777" w:rsidR="00517D36" w:rsidRPr="00C81D49" w:rsidRDefault="00517D36" w:rsidP="00D51608">
            <w:pPr>
              <w:rPr>
                <w:b/>
                <w:bCs/>
                <w:color w:val="FFFFFF" w:themeColor="background1"/>
                <w:sz w:val="24"/>
                <w:szCs w:val="24"/>
                <w:lang w:val="pt-BR"/>
              </w:rPr>
            </w:pPr>
          </w:p>
          <w:p w14:paraId="474BBE59" w14:textId="77777777" w:rsidR="00517D36" w:rsidRPr="00C81D49" w:rsidRDefault="00517D36" w:rsidP="00D51608">
            <w:pPr>
              <w:rPr>
                <w:b/>
                <w:bCs/>
                <w:color w:val="FFFFFF" w:themeColor="background1"/>
                <w:sz w:val="24"/>
                <w:szCs w:val="24"/>
                <w:lang w:val="pt-BR"/>
              </w:rPr>
            </w:pPr>
          </w:p>
          <w:p w14:paraId="4198E40A" w14:textId="6FF41D2A" w:rsidR="00D251A8" w:rsidRPr="00C81D49" w:rsidRDefault="00D251A8" w:rsidP="00D251A8">
            <w:pPr>
              <w:pStyle w:val="Negritonormal"/>
              <w:rPr>
                <w:b w:val="0"/>
                <w:bCs w:val="0"/>
                <w:sz w:val="24"/>
                <w:szCs w:val="24"/>
                <w:lang w:val="pt-BR"/>
              </w:rPr>
            </w:pP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>O relatório detalha a entrega do serviço de backup e recuperação de desastres</w:t>
            </w:r>
            <w:r w:rsidR="00E463BF">
              <w:rPr>
                <w:b w:val="0"/>
                <w:bCs w:val="0"/>
                <w:sz w:val="24"/>
                <w:szCs w:val="24"/>
                <w:lang w:val="pt-BR"/>
              </w:rPr>
              <w:t>*</w:t>
            </w: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>, demonstrando o compromisso da organização em proteger seus ativos digitais. A estratégia abrange a cópia diária dos dados de servidores principais, sistemas de gerenciamento e bancos de dados críticos, armazenados em locais duplamente redundantes: um servidor local dedicado</w:t>
            </w:r>
            <w:r w:rsidR="00E463BF">
              <w:rPr>
                <w:b w:val="0"/>
                <w:bCs w:val="0"/>
                <w:sz w:val="24"/>
                <w:szCs w:val="24"/>
                <w:lang w:val="pt-BR"/>
              </w:rPr>
              <w:t>*</w:t>
            </w: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 xml:space="preserve"> e um serviço de armazenamento em nuvem seguro.</w:t>
            </w:r>
          </w:p>
          <w:p w14:paraId="217125E8" w14:textId="77777777" w:rsidR="00D251A8" w:rsidRPr="00C81D49" w:rsidRDefault="00D251A8" w:rsidP="00D251A8">
            <w:pPr>
              <w:pStyle w:val="Negritonormal"/>
              <w:rPr>
                <w:b w:val="0"/>
                <w:bCs w:val="0"/>
                <w:sz w:val="24"/>
                <w:szCs w:val="24"/>
                <w:lang w:val="pt-BR"/>
              </w:rPr>
            </w:pPr>
          </w:p>
          <w:p w14:paraId="0CC7F9B2" w14:textId="576FAB1C" w:rsidR="00D251A8" w:rsidRPr="00C81D49" w:rsidRDefault="00D251A8" w:rsidP="00D251A8">
            <w:pPr>
              <w:pStyle w:val="Negritonormal"/>
              <w:rPr>
                <w:b w:val="0"/>
                <w:bCs w:val="0"/>
                <w:sz w:val="24"/>
                <w:szCs w:val="24"/>
                <w:lang w:val="pt-BR"/>
              </w:rPr>
            </w:pP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 xml:space="preserve">A janela de manutenção noturna das 23:00 às 03:00, horário local, foi escolhida para minimizar interrupções nas operações. A política de retenção de </w:t>
            </w:r>
            <w:r w:rsidR="00411FF1">
              <w:rPr>
                <w:b w:val="0"/>
                <w:bCs w:val="0"/>
                <w:sz w:val="24"/>
                <w:szCs w:val="24"/>
                <w:lang w:val="pt-BR"/>
              </w:rPr>
              <w:t>7</w:t>
            </w: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 xml:space="preserve"> dias equilibra a necessidade </w:t>
            </w:r>
            <w:r w:rsidR="003D0939">
              <w:rPr>
                <w:b w:val="0"/>
                <w:bCs w:val="0"/>
                <w:sz w:val="24"/>
                <w:szCs w:val="24"/>
                <w:lang w:val="pt-BR"/>
              </w:rPr>
              <w:t xml:space="preserve">economia de custos </w:t>
            </w: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 xml:space="preserve">com a otimização do armazenamento. Assegurando alta disponibilidade, o serviço é executado diariamente, com uma cópia completa </w:t>
            </w:r>
            <w:r w:rsidR="0005201F">
              <w:rPr>
                <w:b w:val="0"/>
                <w:bCs w:val="0"/>
                <w:sz w:val="24"/>
                <w:szCs w:val="24"/>
                <w:lang w:val="pt-BR"/>
              </w:rPr>
              <w:t>semanal</w:t>
            </w: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>.</w:t>
            </w:r>
          </w:p>
          <w:p w14:paraId="6EC2CEEB" w14:textId="77777777" w:rsidR="00D251A8" w:rsidRPr="00C81D49" w:rsidRDefault="00D251A8" w:rsidP="00D251A8">
            <w:pPr>
              <w:pStyle w:val="Negritonormal"/>
              <w:rPr>
                <w:b w:val="0"/>
                <w:bCs w:val="0"/>
                <w:sz w:val="24"/>
                <w:szCs w:val="24"/>
                <w:lang w:val="pt-BR"/>
              </w:rPr>
            </w:pPr>
          </w:p>
          <w:p w14:paraId="4289027C" w14:textId="1F35C5AD" w:rsidR="00D251A8" w:rsidRPr="00C81D49" w:rsidRDefault="00D251A8" w:rsidP="00D251A8">
            <w:pPr>
              <w:pStyle w:val="Negritonormal"/>
              <w:rPr>
                <w:b w:val="0"/>
                <w:bCs w:val="0"/>
                <w:sz w:val="24"/>
                <w:szCs w:val="24"/>
                <w:lang w:val="pt-BR"/>
              </w:rPr>
            </w:pP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 xml:space="preserve">Em casos de problemas, a equipe de TI pode ser contatada através da central de atendimento, </w:t>
            </w:r>
            <w:r w:rsidR="00FF0234" w:rsidRPr="00C81D49">
              <w:rPr>
                <w:b w:val="0"/>
                <w:bCs w:val="0"/>
                <w:sz w:val="24"/>
                <w:szCs w:val="24"/>
                <w:lang w:val="pt-BR"/>
              </w:rPr>
              <w:t xml:space="preserve">pelo </w:t>
            </w:r>
            <w:proofErr w:type="spellStart"/>
            <w:r w:rsidR="00FF0234" w:rsidRPr="00C81D49">
              <w:rPr>
                <w:b w:val="0"/>
                <w:bCs w:val="0"/>
                <w:sz w:val="24"/>
                <w:szCs w:val="24"/>
                <w:lang w:val="pt-BR"/>
              </w:rPr>
              <w:t>whatsapp</w:t>
            </w:r>
            <w:proofErr w:type="spellEnd"/>
            <w:r w:rsidR="00FF0234" w:rsidRPr="00C81D49">
              <w:rPr>
                <w:b w:val="0"/>
                <w:bCs w:val="0"/>
                <w:sz w:val="24"/>
                <w:szCs w:val="24"/>
                <w:lang w:val="pt-BR"/>
              </w:rPr>
              <w:t xml:space="preserve">, </w:t>
            </w: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>e-mail</w:t>
            </w:r>
            <w:r w:rsidR="009838C2" w:rsidRPr="00C81D49">
              <w:rPr>
                <w:b w:val="0"/>
                <w:bCs w:val="0"/>
                <w:sz w:val="24"/>
                <w:szCs w:val="24"/>
                <w:lang w:val="pt-BR"/>
              </w:rPr>
              <w:t xml:space="preserve"> </w:t>
            </w: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>ou portal de atendimento online. O relatório destaca o contato do responsável pelo backup, fornecendo uma linha direta para questões relacionadas ao serviço.</w:t>
            </w:r>
          </w:p>
          <w:p w14:paraId="1D31254B" w14:textId="77777777" w:rsidR="00D251A8" w:rsidRPr="00C81D49" w:rsidRDefault="00D251A8" w:rsidP="00D251A8">
            <w:pPr>
              <w:pStyle w:val="Negritonormal"/>
              <w:rPr>
                <w:b w:val="0"/>
                <w:bCs w:val="0"/>
                <w:sz w:val="24"/>
                <w:szCs w:val="24"/>
                <w:lang w:val="pt-BR"/>
              </w:rPr>
            </w:pPr>
          </w:p>
          <w:p w14:paraId="6EA076A7" w14:textId="01706459" w:rsidR="00517D36" w:rsidRPr="00C81D49" w:rsidRDefault="00D251A8" w:rsidP="00D251A8">
            <w:pPr>
              <w:pStyle w:val="Negritonormal"/>
              <w:rPr>
                <w:sz w:val="24"/>
                <w:szCs w:val="24"/>
                <w:lang w:val="pt-BR"/>
              </w:rPr>
            </w:pPr>
            <w:r w:rsidRPr="00C81D49">
              <w:rPr>
                <w:b w:val="0"/>
                <w:bCs w:val="0"/>
                <w:sz w:val="24"/>
                <w:szCs w:val="24"/>
                <w:lang w:val="pt-BR"/>
              </w:rPr>
              <w:t>Este serviço de backup e recuperação de desastres vai além da tecnologia, incorporando estratégias de segurança e continuidade de negócios. Garantir a integridade dos dados é essencial para a manutenção das operações e a proteção da reputação da organização. Este relatório serve como um guia abrangente da implementação bem-sucedida deste serviço vital, estabelecendo um sólido alicerce para a resiliência empresarial.</w:t>
            </w:r>
          </w:p>
        </w:tc>
      </w:tr>
    </w:tbl>
    <w:p w14:paraId="4B771FF4" w14:textId="77777777" w:rsidR="007762BF" w:rsidRPr="00EA2CEE" w:rsidRDefault="007762BF">
      <w:pPr>
        <w:rPr>
          <w:lang w:val="pt-BR"/>
        </w:rPr>
        <w:sectPr w:rsidR="007762BF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411BDAA" w14:textId="77777777" w:rsidR="00114118" w:rsidRPr="00EA2CEE" w:rsidRDefault="00114118">
      <w:pPr>
        <w:rPr>
          <w:lang w:val="pt-BR"/>
        </w:rPr>
      </w:pPr>
    </w:p>
    <w:tbl>
      <w:tblPr>
        <w:tblW w:w="10490" w:type="dxa"/>
        <w:tblLayout w:type="fixed"/>
        <w:tblLook w:val="0600" w:firstRow="0" w:lastRow="0" w:firstColumn="0" w:lastColumn="0" w:noHBand="1" w:noVBand="1"/>
      </w:tblPr>
      <w:tblGrid>
        <w:gridCol w:w="3600"/>
        <w:gridCol w:w="6890"/>
      </w:tblGrid>
      <w:tr w:rsidR="0015336E" w:rsidRPr="00EA2CEE" w14:paraId="32D262CD" w14:textId="77777777" w:rsidTr="00EA2CEE">
        <w:trPr>
          <w:trHeight w:val="432"/>
        </w:trPr>
        <w:tc>
          <w:tcPr>
            <w:tcW w:w="3600" w:type="dxa"/>
            <w:vMerge w:val="restart"/>
          </w:tcPr>
          <w:p w14:paraId="27A5FD6C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25F7E9D5" w14:textId="77777777" w:rsidR="0015336E" w:rsidRPr="00EA2CEE" w:rsidRDefault="0015336E" w:rsidP="005947BE">
            <w:pPr>
              <w:rPr>
                <w:b/>
                <w:bCs/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3A54BD0C" wp14:editId="5FE5436F">
                  <wp:extent cx="2286000" cy="222740"/>
                  <wp:effectExtent l="0" t="0" r="0" b="6350"/>
                  <wp:docPr id="1" name="Gráfico 1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EA2CEE" w14:paraId="1CEA0A9F" w14:textId="77777777" w:rsidTr="00EA2CEE">
        <w:trPr>
          <w:trHeight w:val="1440"/>
        </w:trPr>
        <w:tc>
          <w:tcPr>
            <w:tcW w:w="3600" w:type="dxa"/>
            <w:vMerge/>
          </w:tcPr>
          <w:p w14:paraId="4C2524D2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480257AB" w14:textId="77777777" w:rsidR="0015336E" w:rsidRPr="00EA2CEE" w:rsidRDefault="00000000" w:rsidP="00FE44CB">
            <w:pPr>
              <w:pStyle w:val="Heading2"/>
              <w:rPr>
                <w:lang w:val="pt-BR"/>
              </w:rPr>
            </w:pPr>
            <w:sdt>
              <w:sdtPr>
                <w:rPr>
                  <w:lang w:val="pt-BR"/>
                </w:rPr>
                <w:id w:val="-585149648"/>
                <w:placeholder>
                  <w:docPart w:val="7D4332ECD375403C86A520A8B82A0433"/>
                </w:placeholder>
                <w:temporary/>
                <w:showingPlcHdr/>
                <w15:appearance w15:val="hidden"/>
              </w:sdtPr>
              <w:sdtContent>
                <w:r w:rsidR="007366D6" w:rsidRPr="00EA2CEE">
                  <w:rPr>
                    <w:lang w:val="pt-BR" w:bidi="pt-BR"/>
                  </w:rPr>
                  <w:t>Introdução</w:t>
                </w:r>
              </w:sdtContent>
            </w:sdt>
          </w:p>
        </w:tc>
      </w:tr>
      <w:tr w:rsidR="0015336E" w:rsidRPr="00EA2CEE" w14:paraId="694B1E94" w14:textId="77777777" w:rsidTr="00EA2CEE">
        <w:trPr>
          <w:trHeight w:val="5680"/>
        </w:trPr>
        <w:tc>
          <w:tcPr>
            <w:tcW w:w="3600" w:type="dxa"/>
            <w:vMerge/>
          </w:tcPr>
          <w:p w14:paraId="59A644E2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5AAD8B1C" w14:textId="5419AA71" w:rsidR="0015336E" w:rsidRPr="00EA2CEE" w:rsidRDefault="007A40B1" w:rsidP="0015336E">
            <w:pPr>
              <w:pStyle w:val="Heading3"/>
              <w:rPr>
                <w:lang w:val="pt-BR"/>
              </w:rPr>
            </w:pPr>
            <w:r>
              <w:rPr>
                <w:lang w:val="pt-BR"/>
              </w:rPr>
              <w:t>Sobre</w:t>
            </w:r>
          </w:p>
          <w:p w14:paraId="00EA4C9E" w14:textId="1F009198" w:rsidR="0015336E" w:rsidRPr="006A0D02" w:rsidRDefault="006D4B47" w:rsidP="0015336E">
            <w:pPr>
              <w:rPr>
                <w:sz w:val="24"/>
                <w:szCs w:val="24"/>
                <w:lang w:val="pt-BR" w:bidi="pt-BR"/>
              </w:rPr>
            </w:pPr>
            <w:r w:rsidRPr="006A0D02">
              <w:rPr>
                <w:sz w:val="24"/>
                <w:szCs w:val="24"/>
                <w:lang w:val="pt-BR" w:bidi="pt-BR"/>
              </w:rPr>
              <w:t>Neste relatório, apresentamos em detalhes o serviço de backup e recuperação de desastres que foi cuidadosamente planejado e entregue conforme os requisitos acordados. A importância dos dados no cenário empresarial atual é indiscutível, e a perda ou corrupção de informações valiosas pode ter impactos devastadores. Portanto, a implementação de um sistema robusto de backup e recuperação é essencial para salvaguardar os ativos digitais e garantir a continuidade das operações.</w:t>
            </w:r>
          </w:p>
          <w:p w14:paraId="2995C9BB" w14:textId="77777777" w:rsidR="002253B8" w:rsidRDefault="002253B8" w:rsidP="0015336E">
            <w:pPr>
              <w:rPr>
                <w:lang w:val="pt-BR" w:bidi="pt-BR"/>
              </w:rPr>
            </w:pPr>
          </w:p>
          <w:p w14:paraId="386607EB" w14:textId="77777777" w:rsidR="002253B8" w:rsidRPr="00EA2CEE" w:rsidRDefault="002253B8" w:rsidP="0015336E">
            <w:pPr>
              <w:rPr>
                <w:lang w:val="pt-BR"/>
              </w:rPr>
            </w:pPr>
          </w:p>
          <w:p w14:paraId="3789F3A9" w14:textId="0CFC3949" w:rsidR="00EA0EF8" w:rsidRPr="00EA2CEE" w:rsidRDefault="007A40B1" w:rsidP="00EA0EF8">
            <w:pPr>
              <w:pStyle w:val="Heading3"/>
              <w:rPr>
                <w:lang w:val="pt-BR"/>
              </w:rPr>
            </w:pPr>
            <w:r>
              <w:rPr>
                <w:lang w:val="pt-BR"/>
              </w:rPr>
              <w:t>Estratégia</w:t>
            </w:r>
          </w:p>
          <w:p w14:paraId="42555EF5" w14:textId="220B7582" w:rsidR="00EA0EF8" w:rsidRPr="006A0D02" w:rsidRDefault="007A40B1" w:rsidP="00EA0EF8">
            <w:pPr>
              <w:rPr>
                <w:sz w:val="24"/>
                <w:szCs w:val="24"/>
                <w:lang w:val="pt-BR"/>
              </w:rPr>
            </w:pPr>
            <w:r w:rsidRPr="006A0D02">
              <w:rPr>
                <w:sz w:val="24"/>
                <w:szCs w:val="24"/>
                <w:lang w:val="pt-BR"/>
              </w:rPr>
              <w:t>O serviço aqui descrito vai além de uma simples tarefa técnica. Ele é uma estratégia completa, englobando os aspectos de segurança da informação, gerenciamento de riscos e contingência de desastres. Através deste relatório, exploraremos os principais componentes técnicos, a política de retenção, a frequência de execução e os contatos responsáveis. Além disso, forneceremos um resumo executivo que captura os principais pontos deste serviço crítico para a organização.</w:t>
            </w:r>
          </w:p>
          <w:p w14:paraId="6028A3A9" w14:textId="77777777" w:rsidR="0015336E" w:rsidRDefault="00EA0EF8" w:rsidP="00EA0EF8">
            <w:pPr>
              <w:rPr>
                <w:lang w:val="pt-BR" w:bidi="pt-BR"/>
              </w:rPr>
            </w:pPr>
            <w:r w:rsidRPr="00EA2CEE">
              <w:rPr>
                <w:lang w:val="pt-BR" w:bidi="pt-BR"/>
              </w:rPr>
              <w:t xml:space="preserve"> </w:t>
            </w:r>
          </w:p>
          <w:p w14:paraId="72F88E0B" w14:textId="77777777" w:rsidR="002253B8" w:rsidRPr="00EA2CEE" w:rsidRDefault="002253B8" w:rsidP="00EA0EF8">
            <w:pPr>
              <w:rPr>
                <w:lang w:val="pt-BR"/>
              </w:rPr>
            </w:pPr>
          </w:p>
          <w:p w14:paraId="0D8959EA" w14:textId="77777777" w:rsidR="00C17936" w:rsidRPr="00EA2CEE" w:rsidRDefault="00C17936" w:rsidP="007A40B1">
            <w:pPr>
              <w:rPr>
                <w:lang w:val="pt-BR"/>
              </w:rPr>
            </w:pPr>
          </w:p>
        </w:tc>
      </w:tr>
      <w:tr w:rsidR="0015336E" w:rsidRPr="00EA2CEE" w14:paraId="4206E8D0" w14:textId="77777777" w:rsidTr="00EA2CEE">
        <w:trPr>
          <w:trHeight w:val="4892"/>
        </w:trPr>
        <w:tc>
          <w:tcPr>
            <w:tcW w:w="3600" w:type="dxa"/>
            <w:vMerge/>
          </w:tcPr>
          <w:p w14:paraId="01E0F2EE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2DD43BCD" w14:textId="70A45ED9" w:rsidR="0015336E" w:rsidRPr="00EA2CEE" w:rsidRDefault="00B7726B" w:rsidP="00120EDB">
            <w:pPr>
              <w:rPr>
                <w:noProof/>
                <w:lang w:val="pt-BR"/>
              </w:rPr>
            </w:pPr>
            <w:r w:rsidRPr="00B7726B">
              <w:rPr>
                <w:noProof/>
                <w:lang w:val="pt-BR"/>
              </w:rPr>
              <w:drawing>
                <wp:inline distT="0" distB="0" distL="0" distR="0" wp14:anchorId="6CD7A184" wp14:editId="6F4297E6">
                  <wp:extent cx="4281509" cy="2124075"/>
                  <wp:effectExtent l="0" t="0" r="508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358" cy="212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6637E">
              <w:rPr>
                <w:lang w:val="pt-BR"/>
              </w:rPr>
              <w:t xml:space="preserve"> </w:t>
            </w:r>
            <w:sdt>
              <w:sdtPr>
                <w:rPr>
                  <w:lang w:val="pt-BR"/>
                </w:rPr>
                <w:id w:val="557511328"/>
                <w:placeholder>
                  <w:docPart w:val="6856C2FA2ABF49EDB7D07E62B4ADD924"/>
                </w:placeholder>
                <w:showingPlcHdr/>
              </w:sdtPr>
              <w:sdtContent>
                <w:r w:rsidR="0006637E" w:rsidRPr="00EA2CEE">
                  <w:rPr>
                    <w:lang w:val="pt-BR" w:bidi="pt-BR"/>
                  </w:rPr>
                  <w:t>Figura 1</w:t>
                </w:r>
              </w:sdtContent>
            </w:sdt>
          </w:p>
        </w:tc>
      </w:tr>
      <w:tr w:rsidR="0015336E" w:rsidRPr="00EA2CEE" w14:paraId="763D4C4A" w14:textId="77777777" w:rsidTr="00EA2CEE">
        <w:trPr>
          <w:trHeight w:val="576"/>
        </w:trPr>
        <w:tc>
          <w:tcPr>
            <w:tcW w:w="3600" w:type="dxa"/>
            <w:vMerge/>
          </w:tcPr>
          <w:p w14:paraId="1E1E4D07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6890" w:type="dxa"/>
          </w:tcPr>
          <w:p w14:paraId="0B7DDABD" w14:textId="7D06BE85" w:rsidR="0015336E" w:rsidRPr="00EA2CEE" w:rsidRDefault="0015336E" w:rsidP="004048B0">
            <w:pPr>
              <w:pStyle w:val="Caption"/>
              <w:rPr>
                <w:lang w:val="pt-BR"/>
              </w:rPr>
            </w:pPr>
          </w:p>
        </w:tc>
      </w:tr>
    </w:tbl>
    <w:p w14:paraId="28A4A59A" w14:textId="77777777" w:rsidR="007762BF" w:rsidRPr="00EA2CEE" w:rsidRDefault="007762BF">
      <w:pPr>
        <w:rPr>
          <w:lang w:val="pt-BR"/>
        </w:rPr>
      </w:pPr>
    </w:p>
    <w:p w14:paraId="4F71BC04" w14:textId="77777777" w:rsidR="00C17936" w:rsidRPr="00EA2CEE" w:rsidRDefault="00C17936">
      <w:pPr>
        <w:rPr>
          <w:lang w:val="pt-BR"/>
        </w:rPr>
        <w:sectPr w:rsidR="00C17936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5946D2B3" w14:textId="77777777" w:rsidR="005F350F" w:rsidRPr="00EA2CEE" w:rsidRDefault="005F350F">
      <w:pPr>
        <w:rPr>
          <w:lang w:val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207"/>
        <w:gridCol w:w="345"/>
        <w:gridCol w:w="6914"/>
      </w:tblGrid>
      <w:tr w:rsidR="00AC12F9" w:rsidRPr="00EA2CEE" w14:paraId="45A78C93" w14:textId="77777777" w:rsidTr="69EA505A">
        <w:trPr>
          <w:trHeight w:val="432"/>
        </w:trPr>
        <w:tc>
          <w:tcPr>
            <w:tcW w:w="3240" w:type="dxa"/>
          </w:tcPr>
          <w:p w14:paraId="0D0DF06D" w14:textId="77777777" w:rsidR="00CD7F84" w:rsidRPr="00EA2CEE" w:rsidRDefault="00120EDB" w:rsidP="00417D0A">
            <w:pPr>
              <w:rPr>
                <w:lang w:val="pt-BR"/>
              </w:rPr>
            </w:pPr>
            <w:r w:rsidRPr="00EA2CEE">
              <w:rPr>
                <w:lang w:val="pt-BR" w:bidi="pt-BR"/>
              </w:rPr>
              <w:br w:type="page"/>
            </w:r>
          </w:p>
        </w:tc>
        <w:tc>
          <w:tcPr>
            <w:tcW w:w="360" w:type="dxa"/>
          </w:tcPr>
          <w:p w14:paraId="6ACD3F71" w14:textId="77777777" w:rsidR="00CD7F84" w:rsidRPr="00EA2CEE" w:rsidRDefault="00CD7F84" w:rsidP="0064029B">
            <w:pPr>
              <w:rPr>
                <w:noProof/>
                <w:lang w:val="pt-BR"/>
              </w:rPr>
            </w:pPr>
          </w:p>
        </w:tc>
        <w:tc>
          <w:tcPr>
            <w:tcW w:w="7200" w:type="dxa"/>
          </w:tcPr>
          <w:p w14:paraId="5F07B494" w14:textId="77777777" w:rsidR="00CD7F84" w:rsidRPr="00EA2CEE" w:rsidRDefault="00CD7F84" w:rsidP="0064029B">
            <w:pPr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00C36FC4" wp14:editId="64A36766">
                  <wp:extent cx="2286000" cy="222740"/>
                  <wp:effectExtent l="0" t="0" r="0" b="6350"/>
                  <wp:docPr id="10" name="Gráfico 10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2F9" w:rsidRPr="00EA2CEE" w14:paraId="14659F12" w14:textId="77777777" w:rsidTr="69EA505A">
        <w:trPr>
          <w:trHeight w:val="1440"/>
        </w:trPr>
        <w:tc>
          <w:tcPr>
            <w:tcW w:w="3240" w:type="dxa"/>
            <w:vMerge w:val="restart"/>
          </w:tcPr>
          <w:p w14:paraId="47C8B214" w14:textId="77777777" w:rsidR="00C17936" w:rsidRPr="00EA2CEE" w:rsidRDefault="00C17936" w:rsidP="00450F88">
            <w:pPr>
              <w:pStyle w:val="Heading3"/>
              <w:rPr>
                <w:lang w:val="pt-BR"/>
              </w:rPr>
            </w:pPr>
            <w:r w:rsidRPr="00EA2CEE">
              <w:rPr>
                <w:lang w:val="pt-BR" w:bidi="pt-BR"/>
              </w:rPr>
              <w:drawing>
                <wp:inline distT="0" distB="0" distL="0" distR="0" wp14:anchorId="6BC2B2E8" wp14:editId="27566771">
                  <wp:extent cx="685800" cy="685800"/>
                  <wp:effectExtent l="0" t="0" r="0" b="0"/>
                  <wp:docPr id="12" name="Gráfico 12" descr="Gráfico de barras com tendência de al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12" descr="Gráfico de barras com tendência de alta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6E46D9" w14:textId="15621D45" w:rsidR="00C17936" w:rsidRPr="00EA2CEE" w:rsidRDefault="009D5FD6" w:rsidP="009D5FD6">
            <w:pPr>
              <w:pStyle w:val="Cabealhodelista"/>
              <w:rPr>
                <w:lang w:val="pt-BR"/>
              </w:rPr>
            </w:pPr>
            <w:r>
              <w:rPr>
                <w:lang w:val="pt-BR"/>
              </w:rPr>
              <w:t>MONITORAMENTO</w:t>
            </w:r>
          </w:p>
          <w:p w14:paraId="19EA9DE5" w14:textId="51862D12" w:rsidR="00845AD8" w:rsidRDefault="00845AD8" w:rsidP="003B7489">
            <w:pPr>
              <w:pStyle w:val="Marcadores"/>
            </w:pPr>
            <w:r w:rsidRPr="00845AD8">
              <w:t>{link_ims}</w:t>
            </w:r>
          </w:p>
          <w:p w14:paraId="36C76B91" w14:textId="73477935" w:rsidR="00845AD8" w:rsidRPr="00845AD8" w:rsidRDefault="00845AD8" w:rsidP="00845AD8">
            <w:pPr>
              <w:pStyle w:val="ListParagraph"/>
              <w:rPr>
                <w:lang w:val="pt-BR"/>
              </w:rPr>
            </w:pPr>
          </w:p>
          <w:p w14:paraId="0CAE2FF4" w14:textId="77777777" w:rsidR="00C17936" w:rsidRPr="00EA2CEE" w:rsidRDefault="00C17936" w:rsidP="00450F88">
            <w:pPr>
              <w:pStyle w:val="Heading3"/>
              <w:rPr>
                <w:lang w:val="pt-BR"/>
              </w:rPr>
            </w:pPr>
            <w:r w:rsidRPr="00EA2CEE">
              <w:rPr>
                <w:lang w:val="pt-BR" w:bidi="pt-BR"/>
              </w:rPr>
              <w:drawing>
                <wp:inline distT="0" distB="0" distL="0" distR="0" wp14:anchorId="38CB28F3" wp14:editId="64EED661">
                  <wp:extent cx="685800" cy="685800"/>
                  <wp:effectExtent l="0" t="0" r="0" b="0"/>
                  <wp:docPr id="13" name="Gráfico 13" descr="Lis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áfico 13" descr="Lista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B891C" w14:textId="574B59EE" w:rsidR="00C17936" w:rsidRPr="00EA2CEE" w:rsidRDefault="00263580" w:rsidP="00263580">
            <w:pPr>
              <w:pStyle w:val="Cabealhodelista"/>
              <w:rPr>
                <w:lang w:val="pt-BR"/>
              </w:rPr>
            </w:pPr>
            <w:r>
              <w:rPr>
                <w:lang w:val="pt-BR"/>
              </w:rPr>
              <w:t>SISTEMAS CRÍTICOS</w:t>
            </w:r>
          </w:p>
          <w:p w14:paraId="75DC5309" w14:textId="19164986" w:rsidR="00C17936" w:rsidRDefault="00845AD8" w:rsidP="00263580">
            <w:pPr>
              <w:pStyle w:val="Marcadores"/>
              <w:rPr>
                <w:lang w:val="pt-BR"/>
              </w:rPr>
            </w:pPr>
            <w:r>
              <w:rPr>
                <w:lang w:val="pt-BR"/>
              </w:rPr>
              <w:t>{</w:t>
            </w:r>
            <w:r w:rsidRPr="00845AD8">
              <w:t>servicos_criticos</w:t>
            </w:r>
            <w:r>
              <w:rPr>
                <w:lang w:val="pt-BR"/>
              </w:rPr>
              <w:t>}</w:t>
            </w:r>
          </w:p>
          <w:p w14:paraId="302B9B27" w14:textId="77777777" w:rsidR="004048B0" w:rsidRPr="00EA2CEE" w:rsidRDefault="004048B0" w:rsidP="004048B0">
            <w:pPr>
              <w:rPr>
                <w:lang w:val="pt-BR"/>
              </w:rPr>
            </w:pPr>
          </w:p>
          <w:p w14:paraId="13EBECDB" w14:textId="77777777" w:rsidR="00C17936" w:rsidRPr="00EA2CEE" w:rsidRDefault="00C17936" w:rsidP="00450F88">
            <w:pPr>
              <w:pStyle w:val="Heading3"/>
              <w:rPr>
                <w:lang w:val="pt-BR"/>
              </w:rPr>
            </w:pPr>
            <w:r w:rsidRPr="00EA2CEE">
              <w:rPr>
                <w:lang w:val="pt-BR" w:bidi="pt-BR"/>
              </w:rPr>
              <w:drawing>
                <wp:inline distT="0" distB="0" distL="0" distR="0" wp14:anchorId="39A33ADA" wp14:editId="4615A173">
                  <wp:extent cx="685800" cy="685800"/>
                  <wp:effectExtent l="0" t="0" r="0" b="0"/>
                  <wp:docPr id="14" name="Gráfico 14" descr="Discussão de ideias em gru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áfico 14" descr="Discussão de ideias em grupo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A3E30" w14:textId="76DA6574" w:rsidR="00C17936" w:rsidRPr="00EA2CEE" w:rsidRDefault="00F27FF5" w:rsidP="0053179B">
            <w:pPr>
              <w:pStyle w:val="Cabealhodelista"/>
              <w:rPr>
                <w:lang w:val="pt-BR"/>
              </w:rPr>
            </w:pPr>
            <w:r>
              <w:rPr>
                <w:lang w:val="pt-BR"/>
              </w:rPr>
              <w:t>CONTATOS</w:t>
            </w:r>
            <w:r w:rsidR="00E67DEE">
              <w:rPr>
                <w:lang w:val="pt-BR"/>
              </w:rPr>
              <w:t>:</w:t>
            </w:r>
          </w:p>
          <w:p w14:paraId="32A6A112" w14:textId="367A4B45" w:rsidR="00C17936" w:rsidRPr="007D5815" w:rsidRDefault="005F6E84" w:rsidP="007D5815">
            <w:pPr>
              <w:pStyle w:val="Marcadores"/>
              <w:rPr>
                <w:lang w:val="pt-BR"/>
              </w:rPr>
            </w:pPr>
            <w:proofErr w:type="spellStart"/>
            <w:r>
              <w:rPr>
                <w:lang w:val="pt-BR"/>
              </w:rPr>
              <w:t>Whats</w:t>
            </w:r>
            <w:r w:rsidR="007D5815">
              <w:rPr>
                <w:lang w:val="pt-BR"/>
              </w:rPr>
              <w:t>app</w:t>
            </w:r>
            <w:proofErr w:type="spellEnd"/>
            <w:r w:rsidR="007D5815">
              <w:rPr>
                <w:lang w:val="pt-BR"/>
              </w:rPr>
              <w:t>: +55512500-7919</w:t>
            </w:r>
          </w:p>
          <w:p w14:paraId="157169B0" w14:textId="0E5DD129" w:rsidR="005F6E84" w:rsidRDefault="005F6E84" w:rsidP="005F6E84">
            <w:pPr>
              <w:pStyle w:val="Marcadores"/>
              <w:rPr>
                <w:lang w:val="pt-BR"/>
              </w:rPr>
            </w:pPr>
            <w:r>
              <w:rPr>
                <w:lang w:val="pt-BR"/>
              </w:rPr>
              <w:t xml:space="preserve">Telefone: </w:t>
            </w:r>
            <w:r w:rsidR="007D5815">
              <w:rPr>
                <w:lang w:val="pt-BR"/>
              </w:rPr>
              <w:t>+55</w:t>
            </w:r>
            <w:r>
              <w:rPr>
                <w:lang w:val="pt-BR"/>
              </w:rPr>
              <w:t>51</w:t>
            </w:r>
            <w:r w:rsidR="007D5815">
              <w:rPr>
                <w:lang w:val="pt-BR"/>
              </w:rPr>
              <w:t>2500-7919</w:t>
            </w:r>
          </w:p>
          <w:p w14:paraId="04C2C971" w14:textId="3BB08680" w:rsidR="0044758E" w:rsidRPr="00263580" w:rsidRDefault="0044758E" w:rsidP="005F6E84">
            <w:pPr>
              <w:pStyle w:val="Marcadores"/>
              <w:rPr>
                <w:sz w:val="18"/>
                <w:szCs w:val="18"/>
                <w:lang w:val="pt-BR"/>
              </w:rPr>
            </w:pPr>
            <w:r w:rsidRPr="00263580">
              <w:rPr>
                <w:sz w:val="18"/>
                <w:szCs w:val="18"/>
                <w:lang w:val="pt-BR"/>
              </w:rPr>
              <w:t>E-mail: suporte@sunnydata.com.br</w:t>
            </w:r>
          </w:p>
          <w:p w14:paraId="6EC4251A" w14:textId="77777777" w:rsidR="00263580" w:rsidRDefault="00000000" w:rsidP="006F5A91">
            <w:pPr>
              <w:spacing w:before="120"/>
              <w:rPr>
                <w:lang w:val="pt-BR"/>
              </w:rPr>
            </w:pPr>
            <w:hyperlink r:id="rId27" w:history="1">
              <w:r w:rsidR="00263580" w:rsidRPr="001D7373">
                <w:rPr>
                  <w:rStyle w:val="Hyperlink"/>
                  <w:lang w:val="pt-BR"/>
                </w:rPr>
                <w:t>https://sunnydata.com.br</w:t>
              </w:r>
            </w:hyperlink>
          </w:p>
          <w:p w14:paraId="6395C079" w14:textId="5108D781" w:rsidR="00D10024" w:rsidRDefault="00D10024" w:rsidP="00D10024">
            <w:pPr>
              <w:pStyle w:val="Heading3"/>
              <w:rPr>
                <w:lang w:val="pt-BR"/>
              </w:rPr>
            </w:pPr>
          </w:p>
          <w:p w14:paraId="4C8A68D1" w14:textId="150977E1" w:rsidR="00D10024" w:rsidRPr="00D10024" w:rsidRDefault="00AC12F9" w:rsidP="00D10024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15D97AEB" wp14:editId="127D5086">
                  <wp:extent cx="676275" cy="676275"/>
                  <wp:effectExtent l="0" t="0" r="9525" b="9525"/>
                  <wp:docPr id="21" name="Imagem 21" descr="Info Icon fundo png &amp; imagem png - Símbolo de marca registrada Clip-art -  ícone de informações png transparente grát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nfo Icon fundo png &amp; imagem png - Símbolo de marca registrada Clip-art -  ícone de informações png transparente grát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2692" b="96154" l="3462" r="96154">
                                        <a14:foregroundMark x1="26538" y1="8846" x2="9231" y2="31923"/>
                                        <a14:foregroundMark x1="9231" y1="31923" x2="7692" y2="68077"/>
                                        <a14:foregroundMark x1="7692" y1="68077" x2="26923" y2="86538"/>
                                        <a14:foregroundMark x1="26923" y1="86538" x2="47308" y2="92692"/>
                                        <a14:foregroundMark x1="47308" y1="92692" x2="67692" y2="93077"/>
                                        <a14:foregroundMark x1="67692" y1="93077" x2="90385" y2="61538"/>
                                        <a14:foregroundMark x1="90385" y1="61538" x2="85000" y2="23462"/>
                                        <a14:foregroundMark x1="85000" y1="23462" x2="49615" y2="5769"/>
                                        <a14:foregroundMark x1="49615" y1="5769" x2="27692" y2="9615"/>
                                        <a14:foregroundMark x1="27692" y1="9615" x2="26538" y2="10000"/>
                                        <a14:foregroundMark x1="96154" y1="46154" x2="96154" y2="46154"/>
                                        <a14:foregroundMark x1="49615" y1="96154" x2="49615" y2="96154"/>
                                        <a14:foregroundMark x1="3846" y1="48846" x2="3846" y2="48846"/>
                                        <a14:foregroundMark x1="54231" y1="2692" x2="54231" y2="2692"/>
                                        <a14:backgroundMark x1="6923" y1="8846" x2="6923" y2="8846"/>
                                        <a14:backgroundMark x1="9615" y1="4231" x2="16380" y2="1151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05BCA0" w14:textId="24B2008F" w:rsidR="00D10024" w:rsidRPr="00134C22" w:rsidRDefault="00D10024" w:rsidP="00D10024">
            <w:pPr>
              <w:pStyle w:val="Cabealhodelista"/>
              <w:rPr>
                <w:lang w:val="en-US"/>
              </w:rPr>
            </w:pPr>
            <w:proofErr w:type="spellStart"/>
            <w:r w:rsidRPr="00134C22">
              <w:rPr>
                <w:lang w:val="en-US"/>
              </w:rPr>
              <w:t>Informações</w:t>
            </w:r>
            <w:proofErr w:type="spellEnd"/>
            <w:r w:rsidRPr="00134C22">
              <w:rPr>
                <w:lang w:val="en-US"/>
              </w:rPr>
              <w:t>:</w:t>
            </w:r>
          </w:p>
          <w:p w14:paraId="49D38545" w14:textId="5822C8D8" w:rsidR="00D10024" w:rsidRPr="00134C22" w:rsidRDefault="00D10024" w:rsidP="00D10024">
            <w:pPr>
              <w:rPr>
                <w:lang w:val="en-US"/>
              </w:rPr>
            </w:pPr>
            <w:r w:rsidRPr="00134C22">
              <w:rPr>
                <w:b/>
                <w:bCs/>
                <w:lang w:val="en-US"/>
              </w:rPr>
              <w:t>Cloud</w:t>
            </w:r>
            <w:r w:rsidRPr="00134C22">
              <w:rPr>
                <w:lang w:val="en-US"/>
              </w:rPr>
              <w:t>: Amazon Web Services</w:t>
            </w:r>
          </w:p>
          <w:p w14:paraId="52AC9250" w14:textId="74C00142" w:rsidR="00D10024" w:rsidRPr="00845AD8" w:rsidRDefault="00D10024" w:rsidP="00D10024">
            <w:pPr>
              <w:rPr>
                <w:lang w:val="en-US"/>
              </w:rPr>
            </w:pPr>
            <w:r w:rsidRPr="00134C22">
              <w:rPr>
                <w:b/>
                <w:bCs/>
                <w:lang w:val="en-US"/>
              </w:rPr>
              <w:t>Account ID</w:t>
            </w:r>
            <w:r w:rsidRPr="00134C22">
              <w:rPr>
                <w:lang w:val="en-US"/>
              </w:rPr>
              <w:t xml:space="preserve">: </w:t>
            </w:r>
            <w:r w:rsidR="00845AD8" w:rsidRPr="00845AD8">
              <w:rPr>
                <w:lang w:val="en-US"/>
              </w:rPr>
              <w:t>{</w:t>
            </w:r>
            <w:proofErr w:type="spellStart"/>
            <w:r w:rsidR="00845AD8" w:rsidRPr="00845AD8">
              <w:rPr>
                <w:lang w:val="en-US"/>
              </w:rPr>
              <w:t>aws_account_id</w:t>
            </w:r>
            <w:proofErr w:type="spellEnd"/>
            <w:r w:rsidR="00845AD8" w:rsidRPr="00845AD8">
              <w:rPr>
                <w:lang w:val="en-US"/>
              </w:rPr>
              <w:t>}</w:t>
            </w:r>
          </w:p>
          <w:p w14:paraId="4175F6A2" w14:textId="1ED91FC1" w:rsidR="00D10024" w:rsidRPr="00134C22" w:rsidRDefault="00D10024" w:rsidP="00D10024">
            <w:pPr>
              <w:rPr>
                <w:lang w:val="en-US"/>
              </w:rPr>
            </w:pPr>
            <w:r w:rsidRPr="00134C22">
              <w:rPr>
                <w:b/>
                <w:bCs/>
                <w:lang w:val="en-US"/>
              </w:rPr>
              <w:t>Storage</w:t>
            </w:r>
            <w:r w:rsidRPr="00134C22">
              <w:rPr>
                <w:lang w:val="en-US"/>
              </w:rPr>
              <w:t>: S3 Standard</w:t>
            </w:r>
          </w:p>
          <w:p w14:paraId="65836A15" w14:textId="5D542656" w:rsidR="00D10024" w:rsidRPr="00327DB9" w:rsidRDefault="00D10024" w:rsidP="00D10024">
            <w:pPr>
              <w:rPr>
                <w:lang w:val="en-US"/>
              </w:rPr>
            </w:pPr>
            <w:r w:rsidRPr="00327DB9">
              <w:rPr>
                <w:b/>
                <w:bCs/>
                <w:lang w:val="en-US"/>
              </w:rPr>
              <w:t>Plano</w:t>
            </w:r>
            <w:r w:rsidRPr="00327DB9">
              <w:rPr>
                <w:lang w:val="en-US"/>
              </w:rPr>
              <w:t xml:space="preserve">: </w:t>
            </w:r>
            <w:r w:rsidR="00845AD8" w:rsidRPr="00327DB9">
              <w:rPr>
                <w:lang w:val="en-US"/>
              </w:rPr>
              <w:t>{plano}</w:t>
            </w:r>
          </w:p>
          <w:p w14:paraId="7D89A189" w14:textId="026009EE" w:rsidR="00D10024" w:rsidRPr="00845AD8" w:rsidRDefault="00D10024" w:rsidP="00D10024">
            <w:pPr>
              <w:rPr>
                <w:lang w:val="pt-BR"/>
              </w:rPr>
            </w:pPr>
            <w:r w:rsidRPr="00845AD8">
              <w:rPr>
                <w:b/>
                <w:bCs/>
                <w:lang w:val="pt-BR"/>
              </w:rPr>
              <w:t>Software</w:t>
            </w:r>
            <w:r w:rsidRPr="00845AD8">
              <w:rPr>
                <w:lang w:val="pt-BR"/>
              </w:rPr>
              <w:t xml:space="preserve">: </w:t>
            </w:r>
            <w:r w:rsidR="00845AD8" w:rsidRPr="00845AD8">
              <w:t>{software}</w:t>
            </w:r>
          </w:p>
          <w:p w14:paraId="39A1D572" w14:textId="6A2DE45B" w:rsidR="00D10024" w:rsidRDefault="00D10024" w:rsidP="00D10024">
            <w:pPr>
              <w:rPr>
                <w:lang w:val="pt-BR"/>
              </w:rPr>
            </w:pPr>
            <w:r w:rsidRPr="00C81D49">
              <w:rPr>
                <w:b/>
                <w:bCs/>
                <w:lang w:val="pt-BR"/>
              </w:rPr>
              <w:t>Início em</w:t>
            </w:r>
            <w:r w:rsidRPr="00D10024">
              <w:rPr>
                <w:lang w:val="pt-BR"/>
              </w:rPr>
              <w:t xml:space="preserve">: </w:t>
            </w:r>
            <w:r w:rsidR="00845AD8" w:rsidRPr="00845AD8">
              <w:t>{inicio_em}</w:t>
            </w:r>
          </w:p>
          <w:p w14:paraId="1B504D82" w14:textId="77777777" w:rsidR="00C81D49" w:rsidRDefault="00C81D49" w:rsidP="00D10024">
            <w:pPr>
              <w:rPr>
                <w:lang w:val="pt-BR"/>
              </w:rPr>
            </w:pPr>
          </w:p>
          <w:p w14:paraId="3FC7E2B6" w14:textId="77777777" w:rsidR="00C81D49" w:rsidRDefault="00C81D49" w:rsidP="00D10024">
            <w:pPr>
              <w:rPr>
                <w:lang w:val="pt-BR"/>
              </w:rPr>
            </w:pPr>
          </w:p>
          <w:p w14:paraId="6D69730C" w14:textId="09F92EBA" w:rsidR="00C81D49" w:rsidRPr="00D10024" w:rsidRDefault="00C81D49" w:rsidP="00D10024">
            <w:pPr>
              <w:rPr>
                <w:lang w:val="pt-BR"/>
              </w:rPr>
            </w:pPr>
            <w:r>
              <w:rPr>
                <w:lang w:val="pt-BR"/>
              </w:rPr>
              <w:t>Central de Atendimento</w:t>
            </w:r>
          </w:p>
          <w:p w14:paraId="3D7E0E06" w14:textId="1A615783" w:rsidR="00BE2B57" w:rsidRPr="00BF6D5C" w:rsidRDefault="00000000" w:rsidP="00D10024">
            <w:pPr>
              <w:spacing w:before="120"/>
              <w:rPr>
                <w:b/>
                <w:lang w:val="pt-BR"/>
              </w:rPr>
            </w:pPr>
            <w:hyperlink r:id="rId30" w:history="1">
              <w:r w:rsidR="00BE2B57" w:rsidRPr="0034158F">
                <w:rPr>
                  <w:rStyle w:val="Hyperlink"/>
                  <w:b/>
                  <w:bCs/>
                  <w:lang w:val="pt-BR"/>
                </w:rPr>
                <w:t>https://</w:t>
              </w:r>
              <w:r w:rsidR="00BE2B57" w:rsidRPr="0034158F">
                <w:rPr>
                  <w:rStyle w:val="Hyperlink"/>
                  <w:b/>
                  <w:lang w:val="pt-BR"/>
                </w:rPr>
                <w:t>seventi.octadesk.com</w:t>
              </w:r>
            </w:hyperlink>
          </w:p>
        </w:tc>
        <w:tc>
          <w:tcPr>
            <w:tcW w:w="360" w:type="dxa"/>
            <w:vMerge w:val="restart"/>
          </w:tcPr>
          <w:p w14:paraId="27ECD7E5" w14:textId="77777777" w:rsidR="00C17936" w:rsidRPr="00EA2CEE" w:rsidRDefault="00C17936" w:rsidP="00500AC9">
            <w:pPr>
              <w:pStyle w:val="Heading2"/>
              <w:rPr>
                <w:lang w:val="pt-BR"/>
              </w:rPr>
            </w:pPr>
          </w:p>
        </w:tc>
        <w:tc>
          <w:tcPr>
            <w:tcW w:w="7200" w:type="dxa"/>
          </w:tcPr>
          <w:p w14:paraId="44232C41" w14:textId="7564FE10" w:rsidR="00C17936" w:rsidRPr="00EA2CEE" w:rsidRDefault="00027722" w:rsidP="00FE44CB">
            <w:pPr>
              <w:pStyle w:val="Heading2"/>
              <w:rPr>
                <w:lang w:val="pt-BR"/>
              </w:rPr>
            </w:pPr>
            <w:r>
              <w:rPr>
                <w:lang w:val="pt-BR"/>
              </w:rPr>
              <w:t>Descritivo</w:t>
            </w:r>
          </w:p>
        </w:tc>
      </w:tr>
      <w:tr w:rsidR="00AC12F9" w:rsidRPr="00EA2CEE" w14:paraId="4F122CD4" w14:textId="77777777" w:rsidTr="69EA505A">
        <w:trPr>
          <w:trHeight w:val="11808"/>
        </w:trPr>
        <w:tc>
          <w:tcPr>
            <w:tcW w:w="3240" w:type="dxa"/>
            <w:vMerge/>
          </w:tcPr>
          <w:p w14:paraId="199426C5" w14:textId="77777777" w:rsidR="00C17936" w:rsidRPr="00EA2CEE" w:rsidRDefault="00C17936" w:rsidP="00C17936">
            <w:pPr>
              <w:pStyle w:val="Heading3"/>
              <w:rPr>
                <w:lang w:val="pt-BR" w:eastAsia="en-AU"/>
              </w:rPr>
            </w:pPr>
          </w:p>
        </w:tc>
        <w:tc>
          <w:tcPr>
            <w:tcW w:w="360" w:type="dxa"/>
            <w:vMerge/>
          </w:tcPr>
          <w:p w14:paraId="63A01401" w14:textId="77777777" w:rsidR="00C17936" w:rsidRPr="00EA2CEE" w:rsidRDefault="00C17936" w:rsidP="00C17936">
            <w:pPr>
              <w:pStyle w:val="Heading2"/>
              <w:rPr>
                <w:lang w:val="pt-BR"/>
              </w:rPr>
            </w:pPr>
          </w:p>
        </w:tc>
        <w:tc>
          <w:tcPr>
            <w:tcW w:w="7200" w:type="dxa"/>
          </w:tcPr>
          <w:p w14:paraId="0F2C4C4C" w14:textId="64AA0D10" w:rsidR="00C17936" w:rsidRPr="00EA2CEE" w:rsidRDefault="004C196F" w:rsidP="00C17936">
            <w:pPr>
              <w:pStyle w:val="Heading3"/>
              <w:rPr>
                <w:lang w:val="pt-BR"/>
              </w:rPr>
            </w:pPr>
            <w:r>
              <w:rPr>
                <w:lang w:val="pt-BR"/>
              </w:rPr>
              <w:t>Períodos</w:t>
            </w:r>
          </w:p>
          <w:p w14:paraId="694F63CB" w14:textId="7F104A16" w:rsidR="007A4011" w:rsidRDefault="004C196F" w:rsidP="00027722">
            <w:pPr>
              <w:pStyle w:val="ListParagraph"/>
              <w:numPr>
                <w:ilvl w:val="0"/>
                <w:numId w:val="9"/>
              </w:numPr>
              <w:rPr>
                <w:lang w:val="pt-BR"/>
              </w:rPr>
            </w:pPr>
            <w:r>
              <w:rPr>
                <w:lang w:val="pt-BR"/>
              </w:rPr>
              <w:t>Horário de Execução</w:t>
            </w:r>
            <w:r w:rsidR="00027722">
              <w:rPr>
                <w:lang w:val="pt-BR"/>
              </w:rPr>
              <w:t>:</w:t>
            </w:r>
            <w:r w:rsidR="0006637E">
              <w:rPr>
                <w:lang w:val="pt-BR"/>
              </w:rPr>
              <w:t xml:space="preserve"> </w:t>
            </w:r>
            <w:r w:rsidR="00BD6392" w:rsidRPr="00BF6D5C">
              <w:rPr>
                <w:highlight w:val="yellow"/>
                <w:lang w:val="pt-BR"/>
              </w:rPr>
              <w:t>12:00AM</w:t>
            </w:r>
          </w:p>
          <w:p w14:paraId="0B58377B" w14:textId="6065067F" w:rsidR="00027722" w:rsidRDefault="004C196F" w:rsidP="00027722">
            <w:pPr>
              <w:pStyle w:val="ListParagraph"/>
              <w:numPr>
                <w:ilvl w:val="0"/>
                <w:numId w:val="9"/>
              </w:numPr>
              <w:rPr>
                <w:lang w:val="pt-BR"/>
              </w:rPr>
            </w:pPr>
            <w:r>
              <w:rPr>
                <w:lang w:val="pt-BR"/>
              </w:rPr>
              <w:t>Frequência:</w:t>
            </w:r>
            <w:r w:rsidR="00BD6392">
              <w:rPr>
                <w:lang w:val="pt-BR"/>
              </w:rPr>
              <w:t xml:space="preserve"> </w:t>
            </w:r>
            <w:r w:rsidR="002C60BA">
              <w:rPr>
                <w:lang w:val="pt-BR"/>
              </w:rPr>
              <w:t>a cada 12hrs</w:t>
            </w:r>
            <w:r w:rsidR="00DB4815">
              <w:rPr>
                <w:lang w:val="pt-BR"/>
              </w:rPr>
              <w:t xml:space="preserve"> (2x ao dia)</w:t>
            </w:r>
          </w:p>
          <w:p w14:paraId="0ACBB54F" w14:textId="493C34B4" w:rsidR="004C196F" w:rsidRDefault="004C196F" w:rsidP="00027722">
            <w:pPr>
              <w:pStyle w:val="ListParagraph"/>
              <w:numPr>
                <w:ilvl w:val="0"/>
                <w:numId w:val="9"/>
              </w:numPr>
              <w:rPr>
                <w:lang w:val="pt-BR"/>
              </w:rPr>
            </w:pPr>
            <w:r>
              <w:rPr>
                <w:lang w:val="pt-BR"/>
              </w:rPr>
              <w:t>Retenção:</w:t>
            </w:r>
            <w:r w:rsidR="00BD6392">
              <w:rPr>
                <w:lang w:val="pt-BR"/>
              </w:rPr>
              <w:t xml:space="preserve"> </w:t>
            </w:r>
            <w:r w:rsidR="00DB4815">
              <w:rPr>
                <w:lang w:val="pt-BR"/>
              </w:rPr>
              <w:t>7</w:t>
            </w:r>
            <w:r w:rsidR="00BD6392">
              <w:rPr>
                <w:lang w:val="pt-BR"/>
              </w:rPr>
              <w:t xml:space="preserve"> dias</w:t>
            </w:r>
          </w:p>
          <w:p w14:paraId="5A7129E4" w14:textId="77777777" w:rsidR="00C17936" w:rsidRPr="00EA2CEE" w:rsidRDefault="00C17936" w:rsidP="00C17936">
            <w:pPr>
              <w:rPr>
                <w:lang w:val="pt-BR"/>
              </w:rPr>
            </w:pPr>
          </w:p>
          <w:p w14:paraId="42610684" w14:textId="2E1DE87B" w:rsidR="00C17936" w:rsidRPr="00EA2CEE" w:rsidRDefault="007A4011" w:rsidP="00C17936">
            <w:pPr>
              <w:pStyle w:val="Heading3"/>
              <w:rPr>
                <w:lang w:val="pt-BR"/>
              </w:rPr>
            </w:pPr>
            <w:r>
              <w:rPr>
                <w:lang w:val="pt-BR" w:bidi="pt-BR"/>
              </w:rPr>
              <w:t>Servidores Protegidos</w:t>
            </w:r>
            <w:r w:rsidR="00C17936" w:rsidRPr="00EA2CEE">
              <w:rPr>
                <w:lang w:val="pt-BR" w:bidi="pt-BR"/>
              </w:rPr>
              <w:t xml:space="preserve"> </w:t>
            </w:r>
          </w:p>
          <w:p w14:paraId="118511CE" w14:textId="3B20C069" w:rsidR="002253B8" w:rsidRPr="00845AD8" w:rsidRDefault="00BF6D5C" w:rsidP="00135AF5">
            <w:pPr>
              <w:pStyle w:val="ListParagraph"/>
              <w:numPr>
                <w:ilvl w:val="0"/>
                <w:numId w:val="14"/>
              </w:numPr>
              <w:rPr>
                <w:lang w:val="pt-BR"/>
              </w:rPr>
            </w:pPr>
            <w:r>
              <w:rPr>
                <w:lang w:val="pt-BR"/>
              </w:rPr>
              <w:t>Nome dos servidores</w:t>
            </w:r>
            <w:r w:rsidR="00845AD8" w:rsidRPr="00845AD8">
              <w:rPr>
                <w:lang w:val="pt-BR"/>
              </w:rPr>
              <w:t>:</w:t>
            </w:r>
            <w:r>
              <w:rPr>
                <w:lang w:val="pt-BR"/>
              </w:rPr>
              <w:t xml:space="preserve"> </w:t>
            </w:r>
            <w:r w:rsidRPr="00BF6D5C">
              <w:rPr>
                <w:highlight w:val="yellow"/>
                <w:lang w:val="pt-BR"/>
              </w:rPr>
              <w:t>{</w:t>
            </w:r>
            <w:proofErr w:type="spellStart"/>
            <w:r w:rsidRPr="00BF6D5C">
              <w:rPr>
                <w:highlight w:val="yellow"/>
                <w:lang w:val="pt-BR"/>
              </w:rPr>
              <w:t>nome_dos_servidores</w:t>
            </w:r>
            <w:proofErr w:type="spellEnd"/>
            <w:r w:rsidRPr="00BF6D5C">
              <w:rPr>
                <w:highlight w:val="yellow"/>
                <w:lang w:val="pt-BR"/>
              </w:rPr>
              <w:t>}</w:t>
            </w:r>
            <w:r w:rsidR="00845AD8" w:rsidRPr="00845AD8">
              <w:rPr>
                <w:lang w:val="pt-BR"/>
              </w:rPr>
              <w:t xml:space="preserve"> </w:t>
            </w:r>
          </w:p>
          <w:p w14:paraId="6A550201" w14:textId="0147A20D" w:rsidR="00C17936" w:rsidRPr="00EA2CEE" w:rsidRDefault="00DF2FBA" w:rsidP="00C17936">
            <w:pPr>
              <w:pStyle w:val="Heading3"/>
              <w:rPr>
                <w:lang w:val="pt-BR"/>
              </w:rPr>
            </w:pPr>
            <w:r>
              <w:rPr>
                <w:lang w:val="pt-BR"/>
              </w:rPr>
              <w:t>Dados Protegidos</w:t>
            </w:r>
            <w:r w:rsidR="00C17936" w:rsidRPr="00EA2CEE">
              <w:rPr>
                <w:lang w:val="pt-BR" w:bidi="pt-BR"/>
              </w:rPr>
              <w:t xml:space="preserve"> </w:t>
            </w:r>
          </w:p>
          <w:p w14:paraId="2B803E5C" w14:textId="76389550" w:rsidR="00C17936" w:rsidRDefault="007653F1" w:rsidP="00DF2FBA">
            <w:pPr>
              <w:pStyle w:val="ListParagraph"/>
              <w:numPr>
                <w:ilvl w:val="0"/>
                <w:numId w:val="10"/>
              </w:numPr>
              <w:rPr>
                <w:lang w:val="pt-BR"/>
              </w:rPr>
            </w:pPr>
            <w:proofErr w:type="spellStart"/>
            <w:r>
              <w:rPr>
                <w:lang w:val="pt-BR"/>
              </w:rPr>
              <w:t>Qtde</w:t>
            </w:r>
            <w:proofErr w:type="spellEnd"/>
            <w:r>
              <w:rPr>
                <w:lang w:val="pt-BR"/>
              </w:rPr>
              <w:t xml:space="preserve"> de</w:t>
            </w:r>
            <w:r w:rsidR="00DF2FBA">
              <w:rPr>
                <w:lang w:val="pt-BR"/>
              </w:rPr>
              <w:t xml:space="preserve"> VM:</w:t>
            </w:r>
            <w:r w:rsidR="00C4778D">
              <w:rPr>
                <w:lang w:val="pt-BR"/>
              </w:rPr>
              <w:t xml:space="preserve"> </w:t>
            </w:r>
            <w:r w:rsidR="00BF6D5C" w:rsidRPr="00845AD8">
              <w:t>{qtde_servidores}</w:t>
            </w:r>
          </w:p>
          <w:p w14:paraId="129B0E4D" w14:textId="4EAFBC84" w:rsidR="00C67142" w:rsidRDefault="00DF2FBA" w:rsidP="007653F1">
            <w:pPr>
              <w:pStyle w:val="ListParagraph"/>
              <w:numPr>
                <w:ilvl w:val="0"/>
                <w:numId w:val="10"/>
              </w:numPr>
              <w:rPr>
                <w:lang w:val="pt-BR"/>
              </w:rPr>
            </w:pPr>
            <w:proofErr w:type="spellStart"/>
            <w:r>
              <w:rPr>
                <w:lang w:val="pt-BR"/>
              </w:rPr>
              <w:t>Qtde</w:t>
            </w:r>
            <w:proofErr w:type="spellEnd"/>
            <w:r>
              <w:rPr>
                <w:lang w:val="pt-BR"/>
              </w:rPr>
              <w:t xml:space="preserve"> de dados (GB):</w:t>
            </w:r>
            <w:r w:rsidR="00BF6D5C">
              <w:rPr>
                <w:lang w:val="pt-BR"/>
              </w:rPr>
              <w:t xml:space="preserve"> </w:t>
            </w:r>
            <w:r w:rsidR="00BF6D5C" w:rsidRPr="00BF6D5C">
              <w:rPr>
                <w:highlight w:val="yellow"/>
                <w:lang w:val="pt-BR"/>
              </w:rPr>
              <w:t>{</w:t>
            </w:r>
            <w:proofErr w:type="spellStart"/>
            <w:r w:rsidR="00BF6D5C" w:rsidRPr="00BF6D5C">
              <w:rPr>
                <w:highlight w:val="yellow"/>
                <w:lang w:val="pt-BR"/>
              </w:rPr>
              <w:t>qtde_dados_protegidos</w:t>
            </w:r>
            <w:proofErr w:type="spellEnd"/>
            <w:r w:rsidR="00BF6D5C" w:rsidRPr="00BF6D5C">
              <w:rPr>
                <w:highlight w:val="yellow"/>
                <w:lang w:val="pt-BR"/>
              </w:rPr>
              <w:t>)</w:t>
            </w:r>
            <w:r w:rsidR="00C4778D" w:rsidRPr="00BF6D5C">
              <w:rPr>
                <w:highlight w:val="yellow"/>
                <w:lang w:val="pt-BR"/>
              </w:rPr>
              <w:t xml:space="preserve"> </w:t>
            </w:r>
            <w:r w:rsidR="0005201F" w:rsidRPr="00BF6D5C">
              <w:rPr>
                <w:highlight w:val="yellow"/>
                <w:lang w:val="pt-BR"/>
              </w:rPr>
              <w:t>~</w:t>
            </w:r>
            <w:r w:rsidR="001F3719" w:rsidRPr="00BF6D5C">
              <w:rPr>
                <w:highlight w:val="yellow"/>
                <w:lang w:val="pt-BR"/>
              </w:rPr>
              <w:t>1024</w:t>
            </w:r>
          </w:p>
          <w:p w14:paraId="081419FF" w14:textId="77777777" w:rsidR="002253B8" w:rsidRPr="002253B8" w:rsidRDefault="002253B8" w:rsidP="002253B8">
            <w:pPr>
              <w:rPr>
                <w:lang w:val="pt-BR"/>
              </w:rPr>
            </w:pPr>
          </w:p>
          <w:p w14:paraId="1C88A982" w14:textId="66A0381E" w:rsidR="00C67142" w:rsidRDefault="005D75A6" w:rsidP="002253B8">
            <w:pPr>
              <w:pStyle w:val="Heading3"/>
              <w:rPr>
                <w:lang w:val="pt-BR"/>
              </w:rPr>
            </w:pPr>
            <w:r>
              <w:rPr>
                <w:lang w:val="pt-BR"/>
              </w:rPr>
              <w:t>Imutabilidade</w:t>
            </w:r>
          </w:p>
          <w:p w14:paraId="7D9B1882" w14:textId="2EC93485" w:rsidR="005D75A6" w:rsidRPr="00BF6D5C" w:rsidRDefault="005D75A6" w:rsidP="00BF6D5C">
            <w:pPr>
              <w:pStyle w:val="ListParagraph"/>
              <w:numPr>
                <w:ilvl w:val="0"/>
                <w:numId w:val="20"/>
              </w:numPr>
              <w:rPr>
                <w:lang w:val="pt-BR"/>
              </w:rPr>
            </w:pPr>
            <w:r w:rsidRPr="00BF6D5C">
              <w:rPr>
                <w:lang w:val="pt-BR"/>
              </w:rPr>
              <w:t>Os repositórios de dados armazenados em Cloud estão com</w:t>
            </w:r>
            <w:r w:rsidRPr="00BF6D5C">
              <w:rPr>
                <w:b/>
                <w:bCs/>
                <w:lang w:val="pt-BR"/>
              </w:rPr>
              <w:t xml:space="preserve"> </w:t>
            </w:r>
            <w:r w:rsidR="000271C4" w:rsidRPr="00BF6D5C">
              <w:rPr>
                <w:b/>
                <w:bCs/>
                <w:lang w:val="pt-BR"/>
              </w:rPr>
              <w:t>7</w:t>
            </w:r>
            <w:r w:rsidRPr="00BF6D5C">
              <w:rPr>
                <w:b/>
                <w:bCs/>
                <w:lang w:val="pt-BR"/>
              </w:rPr>
              <w:t xml:space="preserve"> dias</w:t>
            </w:r>
            <w:r w:rsidRPr="00BF6D5C">
              <w:rPr>
                <w:lang w:val="pt-BR"/>
              </w:rPr>
              <w:t xml:space="preserve"> de imutabilidade</w:t>
            </w:r>
            <w:r w:rsidR="00152AC8" w:rsidRPr="00BF6D5C">
              <w:rPr>
                <w:lang w:val="pt-BR"/>
              </w:rPr>
              <w:t xml:space="preserve"> ativada, no modo </w:t>
            </w:r>
            <w:r w:rsidR="00152AC8" w:rsidRPr="00BF6D5C">
              <w:rPr>
                <w:b/>
                <w:bCs/>
                <w:lang w:val="pt-BR"/>
              </w:rPr>
              <w:t>Compliance</w:t>
            </w:r>
            <w:r w:rsidR="00152AC8" w:rsidRPr="00BF6D5C">
              <w:rPr>
                <w:lang w:val="pt-BR"/>
              </w:rPr>
              <w:t>!</w:t>
            </w:r>
          </w:p>
          <w:p w14:paraId="4CE6B485" w14:textId="77777777" w:rsidR="00152AC8" w:rsidRDefault="00152AC8" w:rsidP="005D75A6">
            <w:pPr>
              <w:rPr>
                <w:lang w:val="pt-BR"/>
              </w:rPr>
            </w:pPr>
          </w:p>
          <w:p w14:paraId="6FB3E8F2" w14:textId="22669404" w:rsidR="004B3114" w:rsidRPr="004B3114" w:rsidRDefault="00D206C6" w:rsidP="004B3114">
            <w:pPr>
              <w:pStyle w:val="Heading3"/>
              <w:rPr>
                <w:lang w:val="pt-BR"/>
              </w:rPr>
            </w:pPr>
            <w:r>
              <w:rPr>
                <w:lang w:val="pt-BR"/>
              </w:rPr>
              <w:t>RTO</w:t>
            </w:r>
            <w:r w:rsidR="004B3114">
              <w:rPr>
                <w:lang w:val="pt-BR"/>
              </w:rPr>
              <w:t xml:space="preserve"> (tempo recuperação)</w:t>
            </w:r>
          </w:p>
          <w:p w14:paraId="526EDC47" w14:textId="254A3358" w:rsidR="00152AC8" w:rsidRPr="00845AD8" w:rsidRDefault="00D206C6" w:rsidP="69EA505A">
            <w:pPr>
              <w:pStyle w:val="ListParagraph"/>
              <w:numPr>
                <w:ilvl w:val="0"/>
                <w:numId w:val="11"/>
              </w:numPr>
              <w:rPr>
                <w:lang w:val="pt-BR"/>
              </w:rPr>
            </w:pPr>
            <w:r w:rsidRPr="00845AD8">
              <w:rPr>
                <w:lang w:val="pt-BR"/>
              </w:rPr>
              <w:t xml:space="preserve">Parcial: </w:t>
            </w:r>
            <w:r w:rsidR="00845AD8" w:rsidRPr="00845AD8">
              <w:t>{rto_parcial}</w:t>
            </w:r>
            <w:r w:rsidR="004B3114" w:rsidRPr="00845AD8">
              <w:rPr>
                <w:lang w:val="pt-BR"/>
              </w:rPr>
              <w:t xml:space="preserve"> </w:t>
            </w:r>
            <w:r w:rsidRPr="00845AD8">
              <w:rPr>
                <w:lang w:val="pt-BR"/>
              </w:rPr>
              <w:t>h</w:t>
            </w:r>
            <w:r w:rsidR="004B3114" w:rsidRPr="00845AD8">
              <w:rPr>
                <w:lang w:val="pt-BR"/>
              </w:rPr>
              <w:t>o</w:t>
            </w:r>
            <w:r w:rsidRPr="00845AD8">
              <w:rPr>
                <w:lang w:val="pt-BR"/>
              </w:rPr>
              <w:t>r</w:t>
            </w:r>
            <w:r w:rsidR="004B3114" w:rsidRPr="00845AD8">
              <w:rPr>
                <w:lang w:val="pt-BR"/>
              </w:rPr>
              <w:t>a</w:t>
            </w:r>
          </w:p>
          <w:p w14:paraId="2B515372" w14:textId="1AD4C7DD" w:rsidR="00D206C6" w:rsidRPr="00845AD8" w:rsidRDefault="00D206C6" w:rsidP="69EA505A">
            <w:pPr>
              <w:pStyle w:val="ListParagraph"/>
              <w:numPr>
                <w:ilvl w:val="0"/>
                <w:numId w:val="11"/>
              </w:numPr>
              <w:rPr>
                <w:lang w:val="pt-BR"/>
              </w:rPr>
            </w:pPr>
            <w:r w:rsidRPr="00845AD8">
              <w:rPr>
                <w:lang w:val="pt-BR"/>
              </w:rPr>
              <w:t xml:space="preserve">Completo: </w:t>
            </w:r>
            <w:r w:rsidR="00845AD8" w:rsidRPr="00845AD8">
              <w:t>{rto_completo}</w:t>
            </w:r>
            <w:r w:rsidR="00BF6D5C">
              <w:t xml:space="preserve"> horas</w:t>
            </w:r>
          </w:p>
          <w:p w14:paraId="54393D06" w14:textId="77777777" w:rsidR="004B3114" w:rsidRDefault="004B3114" w:rsidP="004B3114">
            <w:pPr>
              <w:rPr>
                <w:lang w:val="pt-BR"/>
              </w:rPr>
            </w:pPr>
          </w:p>
          <w:p w14:paraId="4F236E92" w14:textId="1008259D" w:rsidR="004B3114" w:rsidRPr="00EA2CEE" w:rsidRDefault="00872EE0" w:rsidP="004B3114">
            <w:pPr>
              <w:pStyle w:val="Heading3"/>
              <w:rPr>
                <w:lang w:val="pt-BR"/>
              </w:rPr>
            </w:pPr>
            <w:r>
              <w:rPr>
                <w:lang w:val="pt-BR"/>
              </w:rPr>
              <w:t>RPO</w:t>
            </w:r>
            <w:r w:rsidR="004B3114">
              <w:rPr>
                <w:lang w:val="pt-BR"/>
              </w:rPr>
              <w:t xml:space="preserve"> (Perda máxima)</w:t>
            </w:r>
          </w:p>
          <w:p w14:paraId="1D55C5DC" w14:textId="24B0101C" w:rsidR="004B3114" w:rsidRPr="00845AD8" w:rsidRDefault="004B3114" w:rsidP="004B3114">
            <w:pPr>
              <w:pStyle w:val="ListParagraph"/>
              <w:numPr>
                <w:ilvl w:val="0"/>
                <w:numId w:val="11"/>
              </w:numPr>
              <w:rPr>
                <w:lang w:val="pt-BR"/>
              </w:rPr>
            </w:pPr>
            <w:r w:rsidRPr="00845AD8">
              <w:rPr>
                <w:lang w:val="pt-BR"/>
              </w:rPr>
              <w:t>12 horas</w:t>
            </w:r>
          </w:p>
          <w:p w14:paraId="32371606" w14:textId="77777777" w:rsidR="004B3114" w:rsidRDefault="004B3114" w:rsidP="004B3114">
            <w:pPr>
              <w:rPr>
                <w:lang w:val="pt-BR"/>
              </w:rPr>
            </w:pPr>
          </w:p>
          <w:p w14:paraId="005BE302" w14:textId="4E99E0D7" w:rsidR="004B3114" w:rsidRPr="00EA2CEE" w:rsidRDefault="004B3114" w:rsidP="004B3114">
            <w:pPr>
              <w:pStyle w:val="Heading3"/>
              <w:rPr>
                <w:lang w:val="pt-BR"/>
              </w:rPr>
            </w:pPr>
            <w:r>
              <w:rPr>
                <w:lang w:val="pt-BR"/>
              </w:rPr>
              <w:t>Teste DR</w:t>
            </w:r>
          </w:p>
          <w:p w14:paraId="6020679E" w14:textId="40795197" w:rsidR="004B3114" w:rsidRDefault="004B3114" w:rsidP="004B3114">
            <w:pPr>
              <w:pStyle w:val="ListParagraph"/>
              <w:numPr>
                <w:ilvl w:val="0"/>
                <w:numId w:val="11"/>
              </w:numPr>
              <w:rPr>
                <w:lang w:val="pt-BR"/>
              </w:rPr>
            </w:pPr>
            <w:r>
              <w:rPr>
                <w:lang w:val="pt-BR"/>
              </w:rPr>
              <w:t xml:space="preserve">Frequência: </w:t>
            </w:r>
            <w:r w:rsidR="00A74E4E">
              <w:rPr>
                <w:lang w:val="pt-BR"/>
              </w:rPr>
              <w:t>n/a</w:t>
            </w:r>
          </w:p>
          <w:p w14:paraId="3DC431CF" w14:textId="7BB528B1" w:rsidR="004B3114" w:rsidRDefault="004B3114" w:rsidP="004B3114">
            <w:pPr>
              <w:pStyle w:val="ListParagraph"/>
              <w:numPr>
                <w:ilvl w:val="0"/>
                <w:numId w:val="11"/>
              </w:numPr>
              <w:rPr>
                <w:lang w:val="pt-BR"/>
              </w:rPr>
            </w:pPr>
            <w:r>
              <w:rPr>
                <w:lang w:val="pt-BR"/>
              </w:rPr>
              <w:t xml:space="preserve">Mês de execução: </w:t>
            </w:r>
            <w:r w:rsidR="00A74E4E">
              <w:rPr>
                <w:lang w:val="pt-BR"/>
              </w:rPr>
              <w:t>n/a</w:t>
            </w:r>
          </w:p>
          <w:p w14:paraId="72E119B4" w14:textId="77777777" w:rsidR="002253B8" w:rsidRPr="002253B8" w:rsidRDefault="002253B8" w:rsidP="002253B8">
            <w:pPr>
              <w:rPr>
                <w:lang w:val="pt-BR"/>
              </w:rPr>
            </w:pPr>
          </w:p>
          <w:p w14:paraId="64B1700C" w14:textId="76B24B51" w:rsidR="002253B8" w:rsidRPr="00EA2CEE" w:rsidRDefault="002253B8" w:rsidP="002253B8">
            <w:pPr>
              <w:pStyle w:val="Heading3"/>
              <w:rPr>
                <w:lang w:val="pt-BR"/>
              </w:rPr>
            </w:pPr>
            <w:r>
              <w:rPr>
                <w:lang w:val="pt-BR"/>
              </w:rPr>
              <w:t>monitoramento</w:t>
            </w:r>
          </w:p>
          <w:p w14:paraId="6A826498" w14:textId="33FB13AC" w:rsidR="002253B8" w:rsidRDefault="002253B8" w:rsidP="002253B8">
            <w:pPr>
              <w:pStyle w:val="ListParagraph"/>
              <w:numPr>
                <w:ilvl w:val="0"/>
                <w:numId w:val="11"/>
              </w:numPr>
              <w:rPr>
                <w:lang w:val="pt-BR"/>
              </w:rPr>
            </w:pPr>
            <w:r>
              <w:rPr>
                <w:lang w:val="pt-BR"/>
              </w:rPr>
              <w:t xml:space="preserve">Notificações </w:t>
            </w:r>
            <w:proofErr w:type="spellStart"/>
            <w:r>
              <w:rPr>
                <w:lang w:val="pt-BR"/>
              </w:rPr>
              <w:t>Whatsapp</w:t>
            </w:r>
            <w:proofErr w:type="spellEnd"/>
            <w:r>
              <w:rPr>
                <w:lang w:val="pt-BR"/>
              </w:rPr>
              <w:t xml:space="preserve">: </w:t>
            </w:r>
            <w:r w:rsidR="00845AD8" w:rsidRPr="00845AD8">
              <w:t>{link_grupo_whatsapp}</w:t>
            </w:r>
          </w:p>
          <w:p w14:paraId="5CD60394" w14:textId="360736BA" w:rsidR="00845AD8" w:rsidRDefault="00845AD8" w:rsidP="002253B8">
            <w:pPr>
              <w:pStyle w:val="ListParagraph"/>
              <w:numPr>
                <w:ilvl w:val="0"/>
                <w:numId w:val="11"/>
              </w:numPr>
              <w:rPr>
                <w:lang w:val="pt-BR"/>
              </w:rPr>
            </w:pPr>
            <w:r>
              <w:rPr>
                <w:lang w:val="pt-BR"/>
              </w:rPr>
              <w:t xml:space="preserve">Notificações </w:t>
            </w:r>
            <w:proofErr w:type="spellStart"/>
            <w:r>
              <w:rPr>
                <w:lang w:val="pt-BR"/>
              </w:rPr>
              <w:t>Telegram</w:t>
            </w:r>
            <w:proofErr w:type="spellEnd"/>
            <w:r>
              <w:rPr>
                <w:lang w:val="pt-BR"/>
              </w:rPr>
              <w:t xml:space="preserve">: </w:t>
            </w:r>
            <w:r w:rsidRPr="00845AD8">
              <w:t>{link_</w:t>
            </w:r>
            <w:r w:rsidR="00BF6D5C">
              <w:t>grupo_</w:t>
            </w:r>
            <w:r w:rsidRPr="00845AD8">
              <w:t>telegram}</w:t>
            </w:r>
          </w:p>
          <w:p w14:paraId="43BC11E7" w14:textId="45263F81" w:rsidR="00845AD8" w:rsidRDefault="00845AD8" w:rsidP="002253B8">
            <w:pPr>
              <w:pStyle w:val="ListParagraph"/>
              <w:numPr>
                <w:ilvl w:val="0"/>
                <w:numId w:val="11"/>
              </w:numPr>
              <w:rPr>
                <w:lang w:val="pt-BR"/>
              </w:rPr>
            </w:pPr>
            <w:r>
              <w:rPr>
                <w:lang w:val="pt-BR"/>
              </w:rPr>
              <w:t xml:space="preserve">IMS: </w:t>
            </w:r>
            <w:r w:rsidRPr="00845AD8">
              <w:t>{link_ims}</w:t>
            </w:r>
          </w:p>
          <w:p w14:paraId="2930C56A" w14:textId="7BEAF8E8" w:rsidR="004B3114" w:rsidRPr="004B3114" w:rsidRDefault="004B3114" w:rsidP="004B3114">
            <w:pPr>
              <w:rPr>
                <w:lang w:val="pt-BR"/>
              </w:rPr>
            </w:pPr>
          </w:p>
        </w:tc>
      </w:tr>
    </w:tbl>
    <w:p w14:paraId="074E9923" w14:textId="77777777" w:rsidR="007762BF" w:rsidRPr="00EA2CEE" w:rsidRDefault="007762BF">
      <w:pPr>
        <w:rPr>
          <w:lang w:val="pt-BR"/>
        </w:rPr>
      </w:pPr>
    </w:p>
    <w:p w14:paraId="6D557834" w14:textId="77777777" w:rsidR="00C17936" w:rsidRPr="00EA2CEE" w:rsidRDefault="00C17936">
      <w:pPr>
        <w:rPr>
          <w:lang w:val="pt-BR"/>
        </w:rPr>
        <w:sectPr w:rsidR="00C17936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2F14E58" w14:textId="77777777" w:rsidR="005F350F" w:rsidRPr="00EA2CEE" w:rsidRDefault="005F350F">
      <w:pPr>
        <w:rPr>
          <w:lang w:val="pt-BR"/>
        </w:rPr>
      </w:pPr>
    </w:p>
    <w:p w14:paraId="3710970E" w14:textId="77777777" w:rsidR="005F350F" w:rsidRPr="00EA2CEE" w:rsidRDefault="005F350F">
      <w:pPr>
        <w:rPr>
          <w:lang w:val="pt-BR"/>
        </w:rPr>
      </w:pPr>
    </w:p>
    <w:tbl>
      <w:tblPr>
        <w:tblW w:w="17719" w:type="dxa"/>
        <w:tblLook w:val="0600" w:firstRow="0" w:lastRow="0" w:firstColumn="0" w:lastColumn="0" w:noHBand="1" w:noVBand="1"/>
      </w:tblPr>
      <w:tblGrid>
        <w:gridCol w:w="10631"/>
        <w:gridCol w:w="7088"/>
      </w:tblGrid>
      <w:tr w:rsidR="00C1344D" w:rsidRPr="00EA2CEE" w14:paraId="4CF4A44B" w14:textId="23F13360" w:rsidTr="00800777">
        <w:trPr>
          <w:trHeight w:val="432"/>
        </w:trPr>
        <w:tc>
          <w:tcPr>
            <w:tcW w:w="10631" w:type="dxa"/>
          </w:tcPr>
          <w:p w14:paraId="127FD3FF" w14:textId="77777777" w:rsidR="00C1344D" w:rsidRPr="00EA2CEE" w:rsidRDefault="00C1344D" w:rsidP="00D51608">
            <w:pPr>
              <w:rPr>
                <w:noProof/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4572C2F6" wp14:editId="5EAE2C56">
                  <wp:extent cx="2286000" cy="222740"/>
                  <wp:effectExtent l="0" t="0" r="0" b="6350"/>
                  <wp:docPr id="15" name="Gráfico 15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8" w:type="dxa"/>
          </w:tcPr>
          <w:p w14:paraId="774CB1F4" w14:textId="77777777" w:rsidR="00C1344D" w:rsidRPr="00EA2CEE" w:rsidRDefault="00C1344D" w:rsidP="00D51608">
            <w:pPr>
              <w:rPr>
                <w:noProof/>
                <w:lang w:val="pt-BR" w:bidi="pt-BR"/>
              </w:rPr>
            </w:pPr>
          </w:p>
        </w:tc>
      </w:tr>
      <w:tr w:rsidR="00C01BBB" w:rsidRPr="00EA2CEE" w14:paraId="6D09C9A7" w14:textId="79C5A5FC" w:rsidTr="05AE5953">
        <w:trPr>
          <w:trHeight w:val="1440"/>
        </w:trPr>
        <w:tc>
          <w:tcPr>
            <w:tcW w:w="17719" w:type="dxa"/>
            <w:gridSpan w:val="2"/>
          </w:tcPr>
          <w:p w14:paraId="2E7DBF8A" w14:textId="4E66D591" w:rsidR="00C01BBB" w:rsidRDefault="00C01BBB" w:rsidP="004048B0">
            <w:pPr>
              <w:pStyle w:val="Heading2"/>
              <w:rPr>
                <w:lang w:val="pt-BR"/>
              </w:rPr>
            </w:pPr>
            <w:r>
              <w:rPr>
                <w:lang w:val="pt-BR"/>
              </w:rPr>
              <w:t>Políticas de Backup</w:t>
            </w:r>
          </w:p>
        </w:tc>
      </w:tr>
      <w:tr w:rsidR="00C1344D" w:rsidRPr="00EA2CEE" w14:paraId="1B5080E7" w14:textId="374B4A71" w:rsidTr="00800777">
        <w:trPr>
          <w:trHeight w:val="1764"/>
        </w:trPr>
        <w:tc>
          <w:tcPr>
            <w:tcW w:w="10631" w:type="dxa"/>
          </w:tcPr>
          <w:p w14:paraId="29CE84D1" w14:textId="77777777" w:rsidR="00F63791" w:rsidRDefault="00F63791" w:rsidP="00F63791">
            <w:r>
              <w:t>Políticas de Backup:</w:t>
            </w:r>
          </w:p>
          <w:p w14:paraId="72CA05B0" w14:textId="77777777" w:rsidR="00F63791" w:rsidRDefault="00F63791" w:rsidP="00F63791">
            <w:r>
              <w:t>{politicas}</w:t>
            </w:r>
          </w:p>
          <w:p w14:paraId="6558D0D6" w14:textId="4F848426" w:rsidR="00C1344D" w:rsidRPr="008C0A66" w:rsidRDefault="00C1344D" w:rsidP="0035727A">
            <w:pPr>
              <w:spacing w:before="240"/>
              <w:rPr>
                <w:lang w:val="pt-BR"/>
              </w:rPr>
            </w:pPr>
          </w:p>
        </w:tc>
        <w:tc>
          <w:tcPr>
            <w:tcW w:w="7088" w:type="dxa"/>
          </w:tcPr>
          <w:p w14:paraId="5E7394C9" w14:textId="560FBDF3" w:rsidR="009C7084" w:rsidRPr="00C01BBB" w:rsidRDefault="009C7084" w:rsidP="00C01BBB">
            <w:pPr>
              <w:spacing w:before="240"/>
              <w:rPr>
                <w:lang w:val="pt-BR"/>
              </w:rPr>
            </w:pPr>
          </w:p>
        </w:tc>
      </w:tr>
      <w:tr w:rsidR="00C1344D" w:rsidRPr="00EA2CEE" w14:paraId="65F4F419" w14:textId="48ED463D" w:rsidTr="00800777">
        <w:trPr>
          <w:trHeight w:val="288"/>
        </w:trPr>
        <w:tc>
          <w:tcPr>
            <w:tcW w:w="10631" w:type="dxa"/>
          </w:tcPr>
          <w:p w14:paraId="7A6DEB9E" w14:textId="77777777" w:rsidR="00C1344D" w:rsidRPr="00EA2CEE" w:rsidRDefault="00C1344D" w:rsidP="004A4C49">
            <w:pPr>
              <w:rPr>
                <w:lang w:val="pt-BR"/>
              </w:rPr>
            </w:pPr>
          </w:p>
        </w:tc>
        <w:tc>
          <w:tcPr>
            <w:tcW w:w="7088" w:type="dxa"/>
          </w:tcPr>
          <w:p w14:paraId="51AC60FC" w14:textId="77777777" w:rsidR="00C1344D" w:rsidRPr="00EA2CEE" w:rsidRDefault="00C1344D" w:rsidP="004A4C49">
            <w:pPr>
              <w:rPr>
                <w:lang w:val="pt-BR"/>
              </w:rPr>
            </w:pPr>
          </w:p>
        </w:tc>
      </w:tr>
      <w:tr w:rsidR="00C1344D" w:rsidRPr="00EA2CEE" w14:paraId="4EC70BBA" w14:textId="421949CB" w:rsidTr="00800777">
        <w:trPr>
          <w:trHeight w:val="2151"/>
        </w:trPr>
        <w:tc>
          <w:tcPr>
            <w:tcW w:w="10631" w:type="dxa"/>
          </w:tcPr>
          <w:tbl>
            <w:tblPr>
              <w:tblW w:w="10415" w:type="dxa"/>
              <w:tblLook w:val="0600" w:firstRow="0" w:lastRow="0" w:firstColumn="0" w:lastColumn="0" w:noHBand="1" w:noVBand="1"/>
            </w:tblPr>
            <w:tblGrid>
              <w:gridCol w:w="10415"/>
            </w:tblGrid>
            <w:tr w:rsidR="00C1344D" w:rsidRPr="00EA2CEE" w14:paraId="3D9F1D61" w14:textId="77777777" w:rsidTr="00134C22">
              <w:trPr>
                <w:trHeight w:val="329"/>
              </w:trPr>
              <w:tc>
                <w:tcPr>
                  <w:tcW w:w="10415" w:type="dxa"/>
                </w:tcPr>
                <w:p w14:paraId="106995A9" w14:textId="77777777" w:rsidR="00C1344D" w:rsidRPr="00EA2CEE" w:rsidRDefault="00C1344D" w:rsidP="008C0A66">
                  <w:pPr>
                    <w:rPr>
                      <w:noProof/>
                      <w:lang w:val="pt-BR"/>
                    </w:rPr>
                  </w:pPr>
                  <w:r w:rsidRPr="00EA2CEE">
                    <w:rPr>
                      <w:noProof/>
                      <w:lang w:val="pt-BR" w:bidi="pt-BR"/>
                    </w:rPr>
                    <w:drawing>
                      <wp:inline distT="0" distB="0" distL="0" distR="0" wp14:anchorId="05FDAA1B" wp14:editId="6F738913">
                        <wp:extent cx="2286000" cy="222740"/>
                        <wp:effectExtent l="0" t="0" r="0" b="6350"/>
                        <wp:docPr id="17" name="Gráfico 17" title="Decorativo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96DAC541-7B7A-43D3-8B79-37D633B846F1}">
                                      <asvg:svgBlip xmlns:asvg="http://schemas.microsoft.com/office/drawing/2016/SVG/main" r:embed="rId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0" cy="222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1344D" w:rsidRPr="00EA2CEE" w14:paraId="04199546" w14:textId="77777777" w:rsidTr="00134C22">
              <w:trPr>
                <w:trHeight w:val="1097"/>
              </w:trPr>
              <w:tc>
                <w:tcPr>
                  <w:tcW w:w="10415" w:type="dxa"/>
                </w:tcPr>
                <w:p w14:paraId="4813A7F4" w14:textId="77777777" w:rsidR="00C1344D" w:rsidRDefault="00C1344D" w:rsidP="008C0A66">
                  <w:pPr>
                    <w:pStyle w:val="Heading2"/>
                    <w:rPr>
                      <w:lang w:val="pt-BR"/>
                    </w:rPr>
                  </w:pPr>
                  <w:r>
                    <w:rPr>
                      <w:lang w:val="pt-BR"/>
                    </w:rPr>
                    <w:t>PLANO de recuperação de desastres</w:t>
                  </w:r>
                </w:p>
                <w:p w14:paraId="055F77A9" w14:textId="77777777" w:rsidR="00C1344D" w:rsidRDefault="00C1344D" w:rsidP="008C0A66">
                  <w:pPr>
                    <w:rPr>
                      <w:lang w:val="pt-BR"/>
                    </w:rPr>
                  </w:pPr>
                </w:p>
                <w:p w14:paraId="1C36F9CB" w14:textId="482457F9" w:rsidR="00C1344D" w:rsidRPr="008C0A66" w:rsidRDefault="00C1344D" w:rsidP="008C0A66">
                  <w:pPr>
                    <w:rPr>
                      <w:lang w:val="pt-BR"/>
                    </w:rPr>
                  </w:pPr>
                </w:p>
              </w:tc>
            </w:tr>
            <w:tr w:rsidR="00C1344D" w:rsidRPr="00EA2CEE" w14:paraId="664ACE74" w14:textId="77777777" w:rsidTr="00134C22">
              <w:trPr>
                <w:trHeight w:val="219"/>
              </w:trPr>
              <w:tc>
                <w:tcPr>
                  <w:tcW w:w="10415" w:type="dxa"/>
                </w:tcPr>
                <w:p w14:paraId="5A96CD32" w14:textId="77777777" w:rsidR="00C1344D" w:rsidRPr="00EA2CEE" w:rsidRDefault="00C1344D" w:rsidP="008C0A66">
                  <w:pPr>
                    <w:rPr>
                      <w:lang w:val="pt-BR"/>
                    </w:rPr>
                  </w:pPr>
                </w:p>
              </w:tc>
            </w:tr>
            <w:tr w:rsidR="00C1344D" w:rsidRPr="00EA2CEE" w14:paraId="14C3BCF9" w14:textId="77777777" w:rsidTr="00134C22">
              <w:trPr>
                <w:trHeight w:val="219"/>
              </w:trPr>
              <w:tc>
                <w:tcPr>
                  <w:tcW w:w="10415" w:type="dxa"/>
                </w:tcPr>
                <w:p w14:paraId="289C71BA" w14:textId="77777777" w:rsidR="00C1344D" w:rsidRPr="00EA2CEE" w:rsidRDefault="00C1344D" w:rsidP="008C0A66">
                  <w:pPr>
                    <w:rPr>
                      <w:lang w:val="pt-BR"/>
                    </w:rPr>
                  </w:pPr>
                </w:p>
              </w:tc>
            </w:tr>
          </w:tbl>
          <w:p w14:paraId="478B8701" w14:textId="77777777" w:rsidR="00C1344D" w:rsidRPr="00EA2CEE" w:rsidRDefault="00C1344D" w:rsidP="004A4C49">
            <w:pPr>
              <w:rPr>
                <w:color w:val="000000" w:themeColor="text1"/>
                <w:lang w:val="pt-BR"/>
              </w:rPr>
            </w:pPr>
          </w:p>
        </w:tc>
        <w:tc>
          <w:tcPr>
            <w:tcW w:w="7088" w:type="dxa"/>
          </w:tcPr>
          <w:p w14:paraId="5F30CF74" w14:textId="77777777" w:rsidR="00C1344D" w:rsidRPr="00EA2CEE" w:rsidRDefault="00C1344D" w:rsidP="008C0A66">
            <w:pPr>
              <w:rPr>
                <w:noProof/>
                <w:lang w:val="pt-BR" w:bidi="pt-BR"/>
              </w:rPr>
            </w:pPr>
          </w:p>
        </w:tc>
      </w:tr>
      <w:tr w:rsidR="00C1344D" w:rsidRPr="00EA2CEE" w14:paraId="071AA1F1" w14:textId="2868BDDC" w:rsidTr="00800777">
        <w:trPr>
          <w:trHeight w:val="288"/>
        </w:trPr>
        <w:tc>
          <w:tcPr>
            <w:tcW w:w="10631" w:type="dxa"/>
          </w:tcPr>
          <w:p w14:paraId="56238549" w14:textId="3B7D8419" w:rsidR="00134C22" w:rsidRDefault="00134C22" w:rsidP="00134C22">
            <w:pPr>
              <w:pStyle w:val="LO-normal"/>
              <w:numPr>
                <w:ilvl w:val="0"/>
                <w:numId w:val="18"/>
              </w:numPr>
              <w:spacing w:line="240" w:lineRule="auto"/>
              <w:rPr>
                <w:sz w:val="28"/>
                <w:szCs w:val="28"/>
              </w:rPr>
            </w:pPr>
            <w:r>
              <w:t xml:space="preserve">Faça </w:t>
            </w:r>
            <w:proofErr w:type="spellStart"/>
            <w:r>
              <w:t>deploy</w:t>
            </w:r>
            <w:proofErr w:type="spellEnd"/>
            <w:r>
              <w:t xml:space="preserve"> uma EC2 Windows na </w:t>
            </w:r>
            <w:proofErr w:type="spellStart"/>
            <w:r>
              <w:t>Subnet</w:t>
            </w:r>
            <w:proofErr w:type="spellEnd"/>
            <w:r>
              <w:t xml:space="preserve"> Publica para orquestrar o </w:t>
            </w:r>
            <w:proofErr w:type="spellStart"/>
            <w:r>
              <w:t>Restore</w:t>
            </w:r>
            <w:proofErr w:type="spellEnd"/>
            <w:r>
              <w:t xml:space="preserve"> do ambiente. (m</w:t>
            </w:r>
            <w:r w:rsidR="195584FF">
              <w:t>7i</w:t>
            </w:r>
            <w:r>
              <w:t>.xlarge)</w:t>
            </w:r>
          </w:p>
          <w:p w14:paraId="2BBD34C3" w14:textId="77777777" w:rsidR="00134C22" w:rsidRDefault="00134C22" w:rsidP="00134C22">
            <w:pPr>
              <w:rPr>
                <w:sz w:val="28"/>
                <w:szCs w:val="28"/>
              </w:rPr>
            </w:pPr>
          </w:p>
          <w:p w14:paraId="149DDE41" w14:textId="77777777" w:rsidR="00134C22" w:rsidRDefault="00134C22" w:rsidP="00134C22">
            <w:pPr>
              <w:pStyle w:val="LO-normal"/>
              <w:numPr>
                <w:ilvl w:val="0"/>
                <w:numId w:val="18"/>
              </w:numPr>
              <w:spacing w:line="240" w:lineRule="auto"/>
              <w:rPr>
                <w:sz w:val="28"/>
                <w:szCs w:val="28"/>
              </w:rPr>
            </w:pPr>
            <w:r>
              <w:t xml:space="preserve">Utilize o </w:t>
            </w:r>
            <w:proofErr w:type="spellStart"/>
            <w:r>
              <w:t>userdata</w:t>
            </w:r>
            <w:proofErr w:type="spellEnd"/>
            <w:r>
              <w:t xml:space="preserve"> abaixo para lançar a EC2.</w:t>
            </w:r>
          </w:p>
          <w:p w14:paraId="07642D0C" w14:textId="70F646CB" w:rsidR="00134C22" w:rsidRDefault="00000000" w:rsidP="00134C22">
            <w:pPr>
              <w:ind w:left="720"/>
              <w:rPr>
                <w:sz w:val="28"/>
                <w:szCs w:val="28"/>
              </w:rPr>
            </w:pPr>
            <w:hyperlink r:id="rId31">
              <w:r w:rsidR="00134C22" w:rsidRPr="33F4CFFD">
                <w:rPr>
                  <w:rStyle w:val="Hyperlink"/>
                  <w:rFonts w:ascii="Arial" w:eastAsia="Arial" w:hAnsi="Arial" w:cs="Arial"/>
                  <w:i/>
                  <w:iCs/>
                  <w:sz w:val="28"/>
                  <w:szCs w:val="28"/>
                  <w:lang w:val="pt-BR"/>
                </w:rPr>
                <w:t>Link.</w:t>
              </w:r>
            </w:hyperlink>
          </w:p>
          <w:p w14:paraId="2920D923" w14:textId="77777777" w:rsidR="00134C22" w:rsidRDefault="00134C22" w:rsidP="00134C22">
            <w:pPr>
              <w:rPr>
                <w:sz w:val="28"/>
                <w:szCs w:val="28"/>
              </w:rPr>
            </w:pPr>
          </w:p>
          <w:p w14:paraId="6C36DAE5" w14:textId="77777777" w:rsidR="00134C22" w:rsidRDefault="00134C22" w:rsidP="00134C22">
            <w:pPr>
              <w:pStyle w:val="LO-normal"/>
              <w:numPr>
                <w:ilvl w:val="0"/>
                <w:numId w:val="18"/>
              </w:numPr>
              <w:spacing w:line="240" w:lineRule="auto"/>
              <w:rPr>
                <w:sz w:val="28"/>
                <w:szCs w:val="28"/>
              </w:rPr>
            </w:pPr>
            <w:r>
              <w:t xml:space="preserve">Ajuste a configuração de </w:t>
            </w:r>
            <w:proofErr w:type="spellStart"/>
            <w:r>
              <w:t>tunning</w:t>
            </w:r>
            <w:proofErr w:type="spellEnd"/>
            <w:r>
              <w:t xml:space="preserve"> </w:t>
            </w:r>
            <w:proofErr w:type="spellStart"/>
            <w:r>
              <w:t>CloudBerry</w:t>
            </w:r>
            <w:proofErr w:type="spellEnd"/>
            <w:r>
              <w:t>.</w:t>
            </w:r>
          </w:p>
          <w:p w14:paraId="0F787277" w14:textId="77777777" w:rsidR="00134C22" w:rsidRDefault="00134C22" w:rsidP="00134C2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13D10B1" wp14:editId="4EB63B61">
                  <wp:extent cx="2286000" cy="3467100"/>
                  <wp:effectExtent l="0" t="0" r="0" b="0"/>
                  <wp:docPr id="1966194281" name="Picture 1966194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BE8AB" w14:textId="77777777" w:rsidR="00134C22" w:rsidRDefault="00134C22" w:rsidP="00134C22">
            <w:pPr>
              <w:rPr>
                <w:sz w:val="28"/>
                <w:szCs w:val="28"/>
              </w:rPr>
            </w:pPr>
          </w:p>
          <w:p w14:paraId="1BA9ACC2" w14:textId="77777777" w:rsidR="00134C22" w:rsidRDefault="00134C22" w:rsidP="00134C22">
            <w:pPr>
              <w:pStyle w:val="LO-normal"/>
              <w:numPr>
                <w:ilvl w:val="0"/>
                <w:numId w:val="18"/>
              </w:numPr>
              <w:spacing w:line="240" w:lineRule="auto"/>
              <w:rPr>
                <w:sz w:val="28"/>
                <w:szCs w:val="28"/>
              </w:rPr>
            </w:pPr>
            <w:r>
              <w:t xml:space="preserve">Iniciar o </w:t>
            </w:r>
            <w:proofErr w:type="spellStart"/>
            <w:r>
              <w:t>restore</w:t>
            </w:r>
            <w:proofErr w:type="spellEnd"/>
            <w:r>
              <w:t xml:space="preserve"> do backup como uma imagem AMI.</w:t>
            </w:r>
          </w:p>
          <w:p w14:paraId="575550A3" w14:textId="77777777" w:rsidR="00134C22" w:rsidRDefault="00134C22" w:rsidP="00134C22">
            <w:pPr>
              <w:pStyle w:val="LO-normal"/>
              <w:numPr>
                <w:ilvl w:val="0"/>
                <w:numId w:val="18"/>
              </w:numPr>
              <w:spacing w:line="240" w:lineRule="auto"/>
              <w:rPr>
                <w:sz w:val="28"/>
                <w:szCs w:val="28"/>
              </w:rPr>
            </w:pPr>
            <w:r>
              <w:t>Ajuste o DHCP AWS se necessário, com DNS da rede.</w:t>
            </w:r>
          </w:p>
          <w:p w14:paraId="7F0365F6" w14:textId="77777777" w:rsidR="00134C22" w:rsidRDefault="00134C22" w:rsidP="00134C22">
            <w:pPr>
              <w:pStyle w:val="LO-normal"/>
              <w:numPr>
                <w:ilvl w:val="0"/>
                <w:numId w:val="18"/>
              </w:numPr>
              <w:spacing w:line="240" w:lineRule="auto"/>
              <w:rPr>
                <w:sz w:val="28"/>
                <w:szCs w:val="28"/>
              </w:rPr>
            </w:pPr>
            <w:r>
              <w:t xml:space="preserve">Realize o </w:t>
            </w:r>
            <w:proofErr w:type="spellStart"/>
            <w:r>
              <w:t>Deploy</w:t>
            </w:r>
            <w:proofErr w:type="spellEnd"/>
            <w:r>
              <w:t xml:space="preserve"> das instâncias com o tamanho ideal para a aplicação e se necessário ajuste os demais parâmetros do cliente.</w:t>
            </w:r>
          </w:p>
          <w:p w14:paraId="66201718" w14:textId="74A2B56D" w:rsidR="00134C22" w:rsidRDefault="00134C22" w:rsidP="00134C22">
            <w:pPr>
              <w:pStyle w:val="Heading1"/>
            </w:pPr>
            <w:bookmarkStart w:id="0" w:name="_Toc1949026885"/>
            <w:r w:rsidRPr="3CF346E9">
              <w:rPr>
                <w:sz w:val="40"/>
                <w:szCs w:val="40"/>
              </w:rPr>
              <w:t>órico das restaurações.</w:t>
            </w:r>
            <w:bookmarkEnd w:id="0"/>
          </w:p>
          <w:p w14:paraId="31611F56" w14:textId="77777777" w:rsidR="00134C22" w:rsidRPr="00134C22" w:rsidRDefault="00134C22" w:rsidP="00134C22">
            <w:pPr>
              <w:pStyle w:val="Heading1"/>
              <w:rPr>
                <w:color w:val="auto"/>
              </w:rPr>
            </w:pPr>
            <w:r w:rsidRPr="00134C22">
              <w:rPr>
                <w:b/>
                <w:bCs/>
                <w:color w:val="auto"/>
                <w:sz w:val="40"/>
                <w:szCs w:val="40"/>
              </w:rPr>
              <w:t>Histórico</w:t>
            </w:r>
            <w:r w:rsidRPr="00134C22">
              <w:rPr>
                <w:color w:val="auto"/>
                <w:sz w:val="40"/>
                <w:szCs w:val="40"/>
              </w:rPr>
              <w:t xml:space="preserve"> das restaurações.</w:t>
            </w:r>
          </w:p>
          <w:p w14:paraId="7822D772" w14:textId="77777777" w:rsidR="00134C22" w:rsidRPr="00134C22" w:rsidRDefault="00134C22" w:rsidP="00134C22">
            <w:pPr>
              <w:pStyle w:val="LO-normal"/>
              <w:spacing w:line="240" w:lineRule="auto"/>
              <w:rPr>
                <w:sz w:val="40"/>
                <w:szCs w:val="40"/>
                <w:lang w:val="pt-PT"/>
              </w:rPr>
            </w:pPr>
          </w:p>
          <w:p w14:paraId="6BB0278C" w14:textId="77777777" w:rsidR="00134C22" w:rsidRDefault="00134C22" w:rsidP="00134C22">
            <w:pPr>
              <w:spacing w:after="160" w:line="259" w:lineRule="auto"/>
            </w:pPr>
            <w:r w:rsidRPr="00134C22">
              <w:rPr>
                <w:rFonts w:ascii="Calibri" w:eastAsia="Calibri" w:hAnsi="Calibri" w:cs="Calibri"/>
                <w:b/>
                <w:bCs/>
                <w:sz w:val="24"/>
                <w:szCs w:val="24"/>
                <w:lang w:val="pt-BR"/>
              </w:rPr>
              <w:t>TESTE-SUNNY</w:t>
            </w:r>
          </w:p>
          <w:tbl>
            <w:tblPr>
              <w:tblStyle w:val="TableGrid"/>
              <w:tblW w:w="8490" w:type="dxa"/>
              <w:tblLook w:val="06A0" w:firstRow="1" w:lastRow="0" w:firstColumn="1" w:lastColumn="0" w:noHBand="1" w:noVBand="1"/>
            </w:tblPr>
            <w:tblGrid>
              <w:gridCol w:w="1531"/>
              <w:gridCol w:w="1531"/>
              <w:gridCol w:w="1573"/>
              <w:gridCol w:w="1373"/>
              <w:gridCol w:w="2482"/>
            </w:tblGrid>
            <w:tr w:rsidR="00134C22" w14:paraId="6C3CB22A" w14:textId="77777777" w:rsidTr="002F2496">
              <w:trPr>
                <w:trHeight w:val="300"/>
              </w:trPr>
              <w:tc>
                <w:tcPr>
                  <w:tcW w:w="1531" w:type="dxa"/>
                </w:tcPr>
                <w:p w14:paraId="5FEA1EDE" w14:textId="77777777" w:rsidR="00134C22" w:rsidRPr="00134C22" w:rsidRDefault="00134C22" w:rsidP="00134C22">
                  <w:pPr>
                    <w:rPr>
                      <w:rFonts w:ascii="Calibri" w:eastAsia="Calibri" w:hAnsi="Calibri" w:cs="Calibri"/>
                      <w:b/>
                      <w:bCs/>
                      <w:sz w:val="20"/>
                      <w:szCs w:val="20"/>
                      <w:lang w:val="pt-BR"/>
                    </w:rPr>
                  </w:pPr>
                  <w:r w:rsidRPr="00134C22">
                    <w:rPr>
                      <w:rFonts w:ascii="Calibri" w:eastAsia="Calibri" w:hAnsi="Calibri" w:cs="Calibri"/>
                      <w:b/>
                      <w:bCs/>
                      <w:lang w:val="pt-BR"/>
                    </w:rPr>
                    <w:t>Data</w:t>
                  </w:r>
                </w:p>
              </w:tc>
              <w:tc>
                <w:tcPr>
                  <w:tcW w:w="1531" w:type="dxa"/>
                </w:tcPr>
                <w:p w14:paraId="33AF11FA" w14:textId="77777777" w:rsidR="00134C22" w:rsidRPr="00134C22" w:rsidRDefault="00134C22" w:rsidP="00134C22">
                  <w:pPr>
                    <w:rPr>
                      <w:rFonts w:ascii="Calibri" w:eastAsia="Calibri" w:hAnsi="Calibri" w:cs="Calibri"/>
                      <w:b/>
                      <w:bCs/>
                      <w:lang w:val="pt-BR"/>
                    </w:rPr>
                  </w:pPr>
                  <w:r w:rsidRPr="00134C22">
                    <w:rPr>
                      <w:rFonts w:ascii="Calibri" w:eastAsia="Calibri" w:hAnsi="Calibri" w:cs="Calibri"/>
                      <w:b/>
                      <w:bCs/>
                      <w:lang w:val="pt-BR"/>
                    </w:rPr>
                    <w:t>Server</w:t>
                  </w:r>
                </w:p>
              </w:tc>
              <w:tc>
                <w:tcPr>
                  <w:tcW w:w="1573" w:type="dxa"/>
                </w:tcPr>
                <w:p w14:paraId="5E5169CD" w14:textId="77777777" w:rsidR="00134C22" w:rsidRPr="00134C22" w:rsidRDefault="00134C22" w:rsidP="00134C22">
                  <w:pPr>
                    <w:rPr>
                      <w:rFonts w:ascii="Calibri" w:eastAsia="Calibri" w:hAnsi="Calibri" w:cs="Calibri"/>
                      <w:b/>
                      <w:bCs/>
                      <w:sz w:val="20"/>
                      <w:szCs w:val="20"/>
                      <w:lang w:val="pt-BR"/>
                    </w:rPr>
                  </w:pPr>
                  <w:r w:rsidRPr="00134C22">
                    <w:rPr>
                      <w:rFonts w:ascii="Calibri" w:eastAsia="Calibri" w:hAnsi="Calibri" w:cs="Calibri"/>
                      <w:b/>
                      <w:bCs/>
                      <w:lang w:val="pt-BR"/>
                    </w:rPr>
                    <w:t>Tamanho</w:t>
                  </w:r>
                </w:p>
              </w:tc>
              <w:tc>
                <w:tcPr>
                  <w:tcW w:w="1373" w:type="dxa"/>
                </w:tcPr>
                <w:p w14:paraId="7454D056" w14:textId="77777777" w:rsidR="00134C22" w:rsidRPr="00134C22" w:rsidRDefault="00134C22" w:rsidP="00134C22">
                  <w:pPr>
                    <w:rPr>
                      <w:rFonts w:ascii="Calibri" w:eastAsia="Calibri" w:hAnsi="Calibri" w:cs="Calibri"/>
                      <w:b/>
                      <w:bCs/>
                      <w:sz w:val="20"/>
                      <w:szCs w:val="20"/>
                      <w:lang w:val="pt-BR"/>
                    </w:rPr>
                  </w:pPr>
                  <w:r w:rsidRPr="00134C22">
                    <w:rPr>
                      <w:rFonts w:ascii="Calibri" w:eastAsia="Calibri" w:hAnsi="Calibri" w:cs="Calibri"/>
                      <w:b/>
                      <w:bCs/>
                      <w:lang w:val="pt-BR"/>
                    </w:rPr>
                    <w:t>Duração</w:t>
                  </w:r>
                </w:p>
              </w:tc>
              <w:tc>
                <w:tcPr>
                  <w:tcW w:w="2482" w:type="dxa"/>
                </w:tcPr>
                <w:p w14:paraId="74C95E89" w14:textId="77777777" w:rsidR="00134C22" w:rsidRPr="00134C22" w:rsidRDefault="00134C22" w:rsidP="00134C22">
                  <w:pPr>
                    <w:rPr>
                      <w:rFonts w:ascii="Calibri" w:eastAsia="Calibri" w:hAnsi="Calibri" w:cs="Calibri"/>
                      <w:b/>
                      <w:bCs/>
                      <w:sz w:val="20"/>
                      <w:szCs w:val="20"/>
                      <w:lang w:val="pt-BR"/>
                    </w:rPr>
                  </w:pPr>
                  <w:r w:rsidRPr="00134C22">
                    <w:rPr>
                      <w:rFonts w:ascii="Calibri" w:eastAsia="Calibri" w:hAnsi="Calibri" w:cs="Calibri"/>
                      <w:b/>
                      <w:bCs/>
                      <w:lang w:val="pt-BR"/>
                    </w:rPr>
                    <w:t xml:space="preserve">Instância </w:t>
                  </w:r>
                  <w:proofErr w:type="spellStart"/>
                  <w:r w:rsidRPr="00134C22">
                    <w:rPr>
                      <w:rFonts w:ascii="Calibri" w:eastAsia="Calibri" w:hAnsi="Calibri" w:cs="Calibri"/>
                      <w:b/>
                      <w:bCs/>
                      <w:lang w:val="pt-BR"/>
                    </w:rPr>
                    <w:t>Restore</w:t>
                  </w:r>
                  <w:proofErr w:type="spellEnd"/>
                </w:p>
              </w:tc>
            </w:tr>
            <w:tr w:rsidR="00134C22" w14:paraId="1854C8B1" w14:textId="77777777" w:rsidTr="002F2496">
              <w:trPr>
                <w:trHeight w:val="300"/>
              </w:trPr>
              <w:tc>
                <w:tcPr>
                  <w:tcW w:w="1531" w:type="dxa"/>
                </w:tcPr>
                <w:p w14:paraId="6F8BF3F5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06/12/2023</w:t>
                  </w:r>
                </w:p>
              </w:tc>
              <w:tc>
                <w:tcPr>
                  <w:tcW w:w="1531" w:type="dxa"/>
                </w:tcPr>
                <w:p w14:paraId="671B0433" w14:textId="7D04C511" w:rsidR="00134C22" w:rsidRPr="0035727A" w:rsidRDefault="0035727A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proofErr w:type="spellStart"/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hostname</w:t>
                  </w:r>
                  <w:proofErr w:type="spellEnd"/>
                </w:p>
              </w:tc>
              <w:tc>
                <w:tcPr>
                  <w:tcW w:w="1573" w:type="dxa"/>
                </w:tcPr>
                <w:p w14:paraId="127CFEA8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sz w:val="20"/>
                      <w:szCs w:val="20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17.5 GB</w:t>
                  </w:r>
                </w:p>
              </w:tc>
              <w:tc>
                <w:tcPr>
                  <w:tcW w:w="1373" w:type="dxa"/>
                </w:tcPr>
                <w:p w14:paraId="60423C9C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00:50</w:t>
                  </w:r>
                </w:p>
              </w:tc>
              <w:tc>
                <w:tcPr>
                  <w:tcW w:w="2482" w:type="dxa"/>
                </w:tcPr>
                <w:p w14:paraId="681C14BF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m</w:t>
                  </w:r>
                  <w:proofErr w:type="gramStart"/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5.large</w:t>
                  </w:r>
                  <w:proofErr w:type="gramEnd"/>
                </w:p>
              </w:tc>
            </w:tr>
            <w:tr w:rsidR="00134C22" w14:paraId="7C617A8A" w14:textId="77777777" w:rsidTr="002F2496">
              <w:trPr>
                <w:trHeight w:val="300"/>
              </w:trPr>
              <w:tc>
                <w:tcPr>
                  <w:tcW w:w="1531" w:type="dxa"/>
                </w:tcPr>
                <w:p w14:paraId="07A3F7F6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06/12/2023</w:t>
                  </w:r>
                </w:p>
              </w:tc>
              <w:tc>
                <w:tcPr>
                  <w:tcW w:w="1531" w:type="dxa"/>
                </w:tcPr>
                <w:p w14:paraId="386C3AAF" w14:textId="175DB47A" w:rsidR="00134C22" w:rsidRPr="0035727A" w:rsidRDefault="0035727A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proofErr w:type="spellStart"/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hostname</w:t>
                  </w:r>
                  <w:proofErr w:type="spellEnd"/>
                </w:p>
              </w:tc>
              <w:tc>
                <w:tcPr>
                  <w:tcW w:w="1573" w:type="dxa"/>
                </w:tcPr>
                <w:p w14:paraId="2B142CC2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44.5 GB</w:t>
                  </w:r>
                </w:p>
              </w:tc>
              <w:tc>
                <w:tcPr>
                  <w:tcW w:w="1373" w:type="dxa"/>
                </w:tcPr>
                <w:p w14:paraId="4005D882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01:27</w:t>
                  </w:r>
                </w:p>
              </w:tc>
              <w:tc>
                <w:tcPr>
                  <w:tcW w:w="2482" w:type="dxa"/>
                </w:tcPr>
                <w:p w14:paraId="3B4FB863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m</w:t>
                  </w:r>
                  <w:proofErr w:type="gramStart"/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5.large</w:t>
                  </w:r>
                  <w:proofErr w:type="gramEnd"/>
                </w:p>
              </w:tc>
            </w:tr>
            <w:tr w:rsidR="00134C22" w14:paraId="32FEA78B" w14:textId="77777777" w:rsidTr="002F2496">
              <w:trPr>
                <w:trHeight w:val="300"/>
              </w:trPr>
              <w:tc>
                <w:tcPr>
                  <w:tcW w:w="1531" w:type="dxa"/>
                </w:tcPr>
                <w:p w14:paraId="42A6F266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06/12/2023</w:t>
                  </w:r>
                </w:p>
              </w:tc>
              <w:tc>
                <w:tcPr>
                  <w:tcW w:w="1531" w:type="dxa"/>
                </w:tcPr>
                <w:p w14:paraId="19AE0D0C" w14:textId="7ECD2AFC" w:rsidR="00134C22" w:rsidRPr="0035727A" w:rsidRDefault="0035727A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proofErr w:type="spellStart"/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hostname</w:t>
                  </w:r>
                  <w:proofErr w:type="spellEnd"/>
                </w:p>
              </w:tc>
              <w:tc>
                <w:tcPr>
                  <w:tcW w:w="1573" w:type="dxa"/>
                </w:tcPr>
                <w:p w14:paraId="45373E9B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54.7 GB</w:t>
                  </w:r>
                </w:p>
              </w:tc>
              <w:tc>
                <w:tcPr>
                  <w:tcW w:w="1373" w:type="dxa"/>
                </w:tcPr>
                <w:p w14:paraId="73699174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01:57</w:t>
                  </w:r>
                </w:p>
              </w:tc>
              <w:tc>
                <w:tcPr>
                  <w:tcW w:w="2482" w:type="dxa"/>
                </w:tcPr>
                <w:p w14:paraId="33FE047B" w14:textId="77777777" w:rsidR="00134C22" w:rsidRPr="0035727A" w:rsidRDefault="00134C22" w:rsidP="00134C22">
                  <w:pPr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</w:pPr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m</w:t>
                  </w:r>
                  <w:proofErr w:type="gramStart"/>
                  <w:r w:rsidRPr="0035727A">
                    <w:rPr>
                      <w:rFonts w:ascii="Calibri" w:eastAsia="Calibri" w:hAnsi="Calibri" w:cs="Calibri"/>
                      <w:highlight w:val="yellow"/>
                      <w:lang w:val="pt-BR"/>
                    </w:rPr>
                    <w:t>5.large</w:t>
                  </w:r>
                  <w:proofErr w:type="gramEnd"/>
                </w:p>
              </w:tc>
            </w:tr>
          </w:tbl>
          <w:p w14:paraId="19FBAEB4" w14:textId="56D39058" w:rsidR="00134C22" w:rsidRDefault="00134C22" w:rsidP="00134C22">
            <w:pPr>
              <w:pStyle w:val="Heading1"/>
            </w:pPr>
            <w:r>
              <w:t>DÊNCIAS</w:t>
            </w:r>
          </w:p>
          <w:p w14:paraId="6769E184" w14:textId="792A22E6" w:rsidR="00134C22" w:rsidRPr="00134C22" w:rsidRDefault="00134C22" w:rsidP="00134C22">
            <w:pPr>
              <w:pStyle w:val="Heading1"/>
              <w:rPr>
                <w:b/>
                <w:bCs/>
                <w:color w:val="auto"/>
                <w:sz w:val="40"/>
                <w:szCs w:val="40"/>
              </w:rPr>
            </w:pPr>
            <w:r w:rsidRPr="00134C22">
              <w:rPr>
                <w:b/>
                <w:bCs/>
                <w:color w:val="auto"/>
                <w:sz w:val="40"/>
                <w:szCs w:val="40"/>
              </w:rPr>
              <w:t>EVIDÊNCIAS</w:t>
            </w:r>
          </w:p>
          <w:p w14:paraId="1FA0DC24" w14:textId="77777777" w:rsidR="00134C22" w:rsidRDefault="00134C22" w:rsidP="00134C22">
            <w:pPr>
              <w:rPr>
                <w:sz w:val="40"/>
                <w:szCs w:val="40"/>
              </w:rPr>
            </w:pPr>
          </w:p>
          <w:p w14:paraId="63FD72A5" w14:textId="77777777" w:rsidR="00134C22" w:rsidRDefault="00134C22" w:rsidP="00134C22">
            <w:pPr>
              <w:pStyle w:val="LO-normal"/>
              <w:spacing w:line="240" w:lineRule="auto"/>
            </w:pPr>
            <w:r>
              <w:t>Rotinas de restauração de servidores:</w:t>
            </w:r>
          </w:p>
          <w:p w14:paraId="43BFD4E5" w14:textId="77777777" w:rsidR="0035727A" w:rsidRDefault="0035727A" w:rsidP="00134C22">
            <w:pPr>
              <w:pStyle w:val="LO-normal"/>
              <w:spacing w:line="240" w:lineRule="auto"/>
            </w:pPr>
          </w:p>
          <w:p w14:paraId="6F104D14" w14:textId="150FAABD" w:rsidR="0035727A" w:rsidRDefault="0035727A" w:rsidP="0035727A">
            <w:pPr>
              <w:pStyle w:val="LO-normal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PRINT DA AREA DE RESTORE NO MSP</w:t>
            </w:r>
          </w:p>
          <w:p w14:paraId="0D242126" w14:textId="77777777" w:rsidR="00134C22" w:rsidRDefault="00134C22" w:rsidP="00134C22"/>
          <w:p w14:paraId="3E187649" w14:textId="77777777" w:rsidR="00134C22" w:rsidRDefault="00134C22" w:rsidP="00134C2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010D36D" wp14:editId="608BD89C">
                  <wp:extent cx="4572000" cy="1162050"/>
                  <wp:effectExtent l="0" t="0" r="0" b="0"/>
                  <wp:docPr id="358204322" name="Picture 358204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EB34C" w14:textId="77777777" w:rsidR="00134C22" w:rsidRDefault="00134C22" w:rsidP="00134C22"/>
          <w:p w14:paraId="56B15036" w14:textId="77777777" w:rsidR="00134C22" w:rsidRDefault="00134C22" w:rsidP="00134C22">
            <w:pPr>
              <w:rPr>
                <w:sz w:val="28"/>
                <w:szCs w:val="28"/>
              </w:rPr>
            </w:pPr>
          </w:p>
          <w:p w14:paraId="6B5F0D25" w14:textId="77777777" w:rsidR="00134C22" w:rsidRDefault="00134C22" w:rsidP="00134C22">
            <w:pPr>
              <w:pStyle w:val="LO-normal"/>
              <w:spacing w:line="240" w:lineRule="auto"/>
            </w:pPr>
            <w:r>
              <w:t>Instâncias funcionando na AWS:</w:t>
            </w:r>
          </w:p>
          <w:p w14:paraId="4459FC74" w14:textId="77777777" w:rsidR="0035727A" w:rsidRDefault="0035727A" w:rsidP="00134C22">
            <w:pPr>
              <w:pStyle w:val="LO-normal"/>
              <w:spacing w:line="240" w:lineRule="auto"/>
              <w:rPr>
                <w:sz w:val="28"/>
                <w:szCs w:val="28"/>
              </w:rPr>
            </w:pPr>
          </w:p>
          <w:p w14:paraId="0E1EAB51" w14:textId="77777777" w:rsidR="0035727A" w:rsidRDefault="0035727A" w:rsidP="00134C22">
            <w:pPr>
              <w:pStyle w:val="LO-normal"/>
              <w:spacing w:line="240" w:lineRule="auto"/>
              <w:rPr>
                <w:sz w:val="28"/>
                <w:szCs w:val="28"/>
              </w:rPr>
            </w:pPr>
          </w:p>
          <w:p w14:paraId="751DF020" w14:textId="787F1792" w:rsidR="0035727A" w:rsidRDefault="0035727A" w:rsidP="00134C22">
            <w:pPr>
              <w:pStyle w:val="LO-normal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PRINT DA AREA DE TRABALHO DE TODOS OS SERVIDORES PROTEGIDOS</w:t>
            </w:r>
          </w:p>
          <w:p w14:paraId="38882300" w14:textId="77777777" w:rsidR="00134C22" w:rsidRPr="0035727A" w:rsidRDefault="00134C22" w:rsidP="00134C22">
            <w:pPr>
              <w:spacing w:after="160" w:line="259" w:lineRule="auto"/>
              <w:rPr>
                <w:lang w:val="pt-BR"/>
              </w:rPr>
            </w:pPr>
          </w:p>
          <w:p w14:paraId="59B399D4" w14:textId="2292FF54" w:rsidR="00134C22" w:rsidRDefault="00134C22" w:rsidP="00134C22">
            <w:pPr>
              <w:spacing w:after="160" w:line="259" w:lineRule="auto"/>
              <w:jc w:val="center"/>
            </w:pPr>
          </w:p>
          <w:p w14:paraId="5A214A42" w14:textId="7C59EDBD" w:rsidR="00134C22" w:rsidRDefault="00134C22" w:rsidP="00134C22">
            <w:pPr>
              <w:spacing w:after="160" w:line="259" w:lineRule="auto"/>
              <w:jc w:val="center"/>
            </w:pPr>
          </w:p>
          <w:p w14:paraId="4A2AA390" w14:textId="3EB82696" w:rsidR="00134C22" w:rsidRDefault="00134C22" w:rsidP="00134C22">
            <w:pPr>
              <w:spacing w:after="160" w:line="259" w:lineRule="auto"/>
              <w:jc w:val="center"/>
            </w:pPr>
          </w:p>
          <w:p w14:paraId="0115E819" w14:textId="77777777" w:rsidR="0035727A" w:rsidRDefault="0035727A" w:rsidP="00134C22">
            <w:pPr>
              <w:spacing w:after="160" w:line="259" w:lineRule="auto"/>
              <w:jc w:val="center"/>
            </w:pPr>
          </w:p>
          <w:p w14:paraId="7C5DF5D5" w14:textId="77777777" w:rsidR="0035727A" w:rsidRDefault="0035727A" w:rsidP="00134C22">
            <w:pPr>
              <w:spacing w:after="160" w:line="259" w:lineRule="auto"/>
              <w:jc w:val="center"/>
            </w:pPr>
          </w:p>
          <w:p w14:paraId="5D3E5C90" w14:textId="77777777" w:rsidR="0035727A" w:rsidRDefault="0035727A" w:rsidP="00134C22">
            <w:pPr>
              <w:spacing w:after="160" w:line="259" w:lineRule="auto"/>
              <w:jc w:val="center"/>
            </w:pPr>
          </w:p>
          <w:p w14:paraId="6608E6C5" w14:textId="77777777" w:rsidR="0035727A" w:rsidRDefault="0035727A" w:rsidP="00134C22">
            <w:pPr>
              <w:spacing w:after="160" w:line="259" w:lineRule="auto"/>
              <w:jc w:val="center"/>
            </w:pPr>
          </w:p>
          <w:p w14:paraId="16F0E997" w14:textId="77777777" w:rsidR="0035727A" w:rsidRDefault="0035727A" w:rsidP="00134C22">
            <w:pPr>
              <w:spacing w:after="160" w:line="259" w:lineRule="auto"/>
              <w:jc w:val="center"/>
            </w:pPr>
          </w:p>
          <w:p w14:paraId="48E55A9C" w14:textId="77777777" w:rsidR="0035727A" w:rsidRDefault="0035727A" w:rsidP="00134C22">
            <w:pPr>
              <w:spacing w:after="160" w:line="259" w:lineRule="auto"/>
              <w:jc w:val="center"/>
            </w:pPr>
          </w:p>
          <w:p w14:paraId="40084CD2" w14:textId="35025B2B" w:rsidR="00134C22" w:rsidRPr="009051B2" w:rsidRDefault="00134C22" w:rsidP="00134C22">
            <w:pPr>
              <w:pStyle w:val="Heading1"/>
            </w:pPr>
            <w:bookmarkStart w:id="1" w:name="_Toc332779725"/>
            <w:r w:rsidRPr="3CF346E9">
              <w:rPr>
                <w:sz w:val="40"/>
                <w:szCs w:val="40"/>
              </w:rPr>
              <w:t>SÃO</w:t>
            </w:r>
            <w:bookmarkEnd w:id="1"/>
          </w:p>
          <w:p w14:paraId="1977EFC7" w14:textId="77777777" w:rsidR="00134C22" w:rsidRDefault="00134C22" w:rsidP="00134C22">
            <w:pPr>
              <w:ind w:firstLine="720"/>
              <w:jc w:val="both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  <w:p w14:paraId="2C54C63B" w14:textId="4B459335" w:rsidR="00134C22" w:rsidRPr="00134C22" w:rsidRDefault="00134C22" w:rsidP="00134C22">
            <w:pPr>
              <w:pStyle w:val="Heading1"/>
              <w:rPr>
                <w:b/>
                <w:bCs/>
                <w:color w:val="auto"/>
                <w:sz w:val="40"/>
                <w:szCs w:val="40"/>
              </w:rPr>
            </w:pPr>
            <w:r w:rsidRPr="00134C22">
              <w:rPr>
                <w:b/>
                <w:bCs/>
                <w:color w:val="auto"/>
                <w:sz w:val="40"/>
                <w:szCs w:val="40"/>
              </w:rPr>
              <w:t>CONCLUSÃO</w:t>
            </w:r>
          </w:p>
          <w:p w14:paraId="293676D1" w14:textId="77777777" w:rsidR="00134C22" w:rsidRDefault="00134C22" w:rsidP="00134C22">
            <w:pPr>
              <w:ind w:firstLine="720"/>
              <w:jc w:val="both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  <w:p w14:paraId="2978FB61" w14:textId="77777777" w:rsidR="00134C22" w:rsidRDefault="00134C22" w:rsidP="00134C22">
            <w:pPr>
              <w:ind w:firstLine="720"/>
              <w:jc w:val="both"/>
              <w:rPr>
                <w:rFonts w:ascii="Trebuchet MS" w:eastAsia="Trebuchet MS" w:hAnsi="Trebuchet MS" w:cs="Trebuchet MS"/>
                <w:sz w:val="24"/>
                <w:szCs w:val="24"/>
              </w:rPr>
            </w:pPr>
            <w:r w:rsidRPr="74600DB2">
              <w:rPr>
                <w:rFonts w:ascii="Trebuchet MS" w:eastAsia="Trebuchet MS" w:hAnsi="Trebuchet MS" w:cs="Trebuchet MS"/>
                <w:sz w:val="24"/>
                <w:szCs w:val="24"/>
              </w:rPr>
              <w:t>Diante do processo realizado para restauração das máquinas contempladas no Sunny, todas tiveram êxito na restauração como uma máquina virtual na AWS.</w:t>
            </w:r>
          </w:p>
          <w:p w14:paraId="21508EB5" w14:textId="77777777" w:rsidR="00134C22" w:rsidRDefault="00134C22" w:rsidP="00134C22">
            <w:pPr>
              <w:ind w:firstLine="720"/>
              <w:jc w:val="both"/>
              <w:rPr>
                <w:rFonts w:ascii="Trebuchet MS" w:eastAsia="Trebuchet MS" w:hAnsi="Trebuchet MS" w:cs="Trebuchet MS"/>
                <w:sz w:val="24"/>
                <w:szCs w:val="24"/>
              </w:rPr>
            </w:pPr>
            <w:r w:rsidRPr="56EEA942">
              <w:rPr>
                <w:rFonts w:ascii="Trebuchet MS" w:eastAsia="Trebuchet MS" w:hAnsi="Trebuchet MS" w:cs="Trebuchet MS"/>
                <w:sz w:val="24"/>
                <w:szCs w:val="24"/>
              </w:rPr>
              <w:t>Os testes foram realizados com recursos limitados para redução de custos e com isso o tempo de restauração por completo deste ambiente no cenário medido seria de aproximadamente 3 horas após start da atividade de restore.</w:t>
            </w:r>
          </w:p>
          <w:p w14:paraId="2A7F80C2" w14:textId="77777777" w:rsidR="00134C22" w:rsidRDefault="00134C22" w:rsidP="00134C22"/>
          <w:p w14:paraId="26CFE396" w14:textId="73A7CFEC" w:rsidR="00134C22" w:rsidRDefault="00134C22" w:rsidP="0035727A">
            <w:pPr>
              <w:pStyle w:val="Heading1"/>
            </w:pPr>
            <w:bookmarkStart w:id="2" w:name="_Toc1687180744"/>
            <w:r w:rsidRPr="3CF346E9">
              <w:rPr>
                <w:sz w:val="40"/>
                <w:szCs w:val="40"/>
              </w:rPr>
              <w:t>ANEXO</w:t>
            </w:r>
            <w:bookmarkEnd w:id="2"/>
          </w:p>
          <w:p w14:paraId="519B975B" w14:textId="684E576F" w:rsidR="00134C22" w:rsidRDefault="00134C22" w:rsidP="00134C22">
            <w:pPr>
              <w:pStyle w:val="Heading1"/>
            </w:pPr>
            <w:r w:rsidRPr="00134C22">
              <w:rPr>
                <w:b/>
                <w:bCs/>
                <w:color w:val="auto"/>
                <w:sz w:val="40"/>
                <w:szCs w:val="40"/>
              </w:rPr>
              <w:t>ANEXOS</w:t>
            </w:r>
          </w:p>
          <w:p w14:paraId="7ECF0DB8" w14:textId="77777777" w:rsidR="00134C22" w:rsidRPr="00134C22" w:rsidRDefault="00134C22" w:rsidP="00134C22"/>
          <w:p w14:paraId="30F19CDE" w14:textId="77777777" w:rsidR="00134C22" w:rsidRDefault="00134C22" w:rsidP="00134C22">
            <w:pPr>
              <w:jc w:val="both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  <w:p w14:paraId="401BC17F" w14:textId="77777777" w:rsidR="00134C22" w:rsidRDefault="00134C22" w:rsidP="00134C22">
            <w:pPr>
              <w:ind w:firstLine="720"/>
              <w:jc w:val="both"/>
              <w:rPr>
                <w:rFonts w:ascii="Trebuchet MS" w:eastAsia="Trebuchet MS" w:hAnsi="Trebuchet MS" w:cs="Trebuchet MS"/>
                <w:sz w:val="24"/>
                <w:szCs w:val="24"/>
              </w:rPr>
            </w:pPr>
            <w:r w:rsidRPr="4CB59D32">
              <w:rPr>
                <w:rFonts w:ascii="Trebuchet MS" w:eastAsia="Trebuchet MS" w:hAnsi="Trebuchet MS" w:cs="Trebuchet MS"/>
                <w:sz w:val="24"/>
                <w:szCs w:val="24"/>
              </w:rPr>
              <w:t>Contato dos parceiros e mapa de responsabilidades de cada um dentro do ambiente para acionamento durante o plano de desastre se necessário.</w:t>
            </w:r>
          </w:p>
          <w:p w14:paraId="03DAFE9B" w14:textId="77777777" w:rsidR="00134C22" w:rsidRDefault="00134C22" w:rsidP="00134C22">
            <w:pPr>
              <w:jc w:val="both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6A0" w:firstRow="1" w:lastRow="0" w:firstColumn="1" w:lastColumn="0" w:noHBand="1" w:noVBand="1"/>
            </w:tblPr>
            <w:tblGrid>
              <w:gridCol w:w="2325"/>
              <w:gridCol w:w="2176"/>
              <w:gridCol w:w="1256"/>
              <w:gridCol w:w="1366"/>
              <w:gridCol w:w="1366"/>
            </w:tblGrid>
            <w:tr w:rsidR="00134C22" w14:paraId="474DC62F" w14:textId="77777777" w:rsidTr="002F2496">
              <w:trPr>
                <w:trHeight w:val="390"/>
              </w:trPr>
              <w:tc>
                <w:tcPr>
                  <w:tcW w:w="2325" w:type="dxa"/>
                </w:tcPr>
                <w:p w14:paraId="03662F25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b/>
                      <w:bCs/>
                      <w:sz w:val="20"/>
                      <w:szCs w:val="20"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b/>
                      <w:bCs/>
                    </w:rPr>
                    <w:t>Sistema/Servidor</w:t>
                  </w:r>
                </w:p>
              </w:tc>
              <w:tc>
                <w:tcPr>
                  <w:tcW w:w="2176" w:type="dxa"/>
                </w:tcPr>
                <w:p w14:paraId="022B3FB7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b/>
                      <w:bCs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b/>
                      <w:bCs/>
                    </w:rPr>
                    <w:t>Nome</w:t>
                  </w:r>
                </w:p>
              </w:tc>
              <w:tc>
                <w:tcPr>
                  <w:tcW w:w="1256" w:type="dxa"/>
                </w:tcPr>
                <w:p w14:paraId="5037F578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b/>
                      <w:bCs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b/>
                      <w:bCs/>
                    </w:rPr>
                    <w:t>Empresa</w:t>
                  </w:r>
                </w:p>
              </w:tc>
              <w:tc>
                <w:tcPr>
                  <w:tcW w:w="1366" w:type="dxa"/>
                </w:tcPr>
                <w:p w14:paraId="0DD0D9F6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b/>
                      <w:bCs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b/>
                      <w:bCs/>
                    </w:rPr>
                    <w:t>Contatos</w:t>
                  </w:r>
                </w:p>
              </w:tc>
              <w:tc>
                <w:tcPr>
                  <w:tcW w:w="1366" w:type="dxa"/>
                </w:tcPr>
                <w:p w14:paraId="204662EC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b/>
                      <w:bCs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b/>
                      <w:bCs/>
                    </w:rPr>
                    <w:t>Horário</w:t>
                  </w:r>
                </w:p>
              </w:tc>
            </w:tr>
            <w:tr w:rsidR="00134C22" w14:paraId="4DC0D846" w14:textId="77777777" w:rsidTr="002F2496">
              <w:tc>
                <w:tcPr>
                  <w:tcW w:w="2325" w:type="dxa"/>
                </w:tcPr>
                <w:p w14:paraId="0DB8D9BC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6"/>
                      <w:szCs w:val="16"/>
                    </w:rPr>
                  </w:pPr>
                  <w:r w:rsidRPr="5A7F1CAC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Servidores</w:t>
                  </w:r>
                </w:p>
              </w:tc>
              <w:tc>
                <w:tcPr>
                  <w:tcW w:w="2176" w:type="dxa"/>
                </w:tcPr>
                <w:p w14:paraId="0785C0EA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6"/>
                      <w:szCs w:val="16"/>
                    </w:rPr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Suporte Sunny</w:t>
                  </w:r>
                  <w:r>
                    <w:br/>
                  </w: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(Whatsapp)</w:t>
                  </w:r>
                </w:p>
              </w:tc>
              <w:tc>
                <w:tcPr>
                  <w:tcW w:w="1256" w:type="dxa"/>
                </w:tcPr>
                <w:p w14:paraId="31468CA7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Seven IT</w:t>
                  </w:r>
                </w:p>
              </w:tc>
              <w:tc>
                <w:tcPr>
                  <w:tcW w:w="1366" w:type="dxa"/>
                </w:tcPr>
                <w:p w14:paraId="7A8EAC9E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51.25007919</w:t>
                  </w:r>
                </w:p>
              </w:tc>
              <w:tc>
                <w:tcPr>
                  <w:tcW w:w="1366" w:type="dxa"/>
                </w:tcPr>
                <w:p w14:paraId="4E813451" w14:textId="77777777" w:rsidR="00134C22" w:rsidRDefault="00134C22" w:rsidP="00134C22">
                  <w:pPr>
                    <w:jc w:val="center"/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Seg-Sex 8h-18h</w:t>
                  </w:r>
                </w:p>
              </w:tc>
            </w:tr>
            <w:tr w:rsidR="00134C22" w14:paraId="20DABCC9" w14:textId="77777777" w:rsidTr="002F2496">
              <w:tc>
                <w:tcPr>
                  <w:tcW w:w="2325" w:type="dxa"/>
                </w:tcPr>
                <w:p w14:paraId="7A35CEE4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Backup</w:t>
                  </w:r>
                </w:p>
              </w:tc>
              <w:tc>
                <w:tcPr>
                  <w:tcW w:w="2176" w:type="dxa"/>
                </w:tcPr>
                <w:p w14:paraId="7D4EFC62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6"/>
                      <w:szCs w:val="16"/>
                    </w:rPr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Suporte Sunny (Whatsapp)</w:t>
                  </w:r>
                </w:p>
              </w:tc>
              <w:tc>
                <w:tcPr>
                  <w:tcW w:w="1256" w:type="dxa"/>
                </w:tcPr>
                <w:p w14:paraId="5A3529AC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Seven IT</w:t>
                  </w:r>
                </w:p>
              </w:tc>
              <w:tc>
                <w:tcPr>
                  <w:tcW w:w="1366" w:type="dxa"/>
                </w:tcPr>
                <w:p w14:paraId="448C7EE1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51.25007919</w:t>
                  </w:r>
                </w:p>
                <w:p w14:paraId="5CEC5DF2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</w:p>
              </w:tc>
              <w:tc>
                <w:tcPr>
                  <w:tcW w:w="1366" w:type="dxa"/>
                </w:tcPr>
                <w:p w14:paraId="72DCEF71" w14:textId="77777777" w:rsidR="00134C22" w:rsidRDefault="00134C22" w:rsidP="00134C22">
                  <w:pPr>
                    <w:jc w:val="center"/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Seg-Sex 8h-18h</w:t>
                  </w:r>
                </w:p>
              </w:tc>
            </w:tr>
            <w:tr w:rsidR="00134C22" w14:paraId="08CFF4CE" w14:textId="77777777" w:rsidTr="002F2496">
              <w:tc>
                <w:tcPr>
                  <w:tcW w:w="2325" w:type="dxa"/>
                </w:tcPr>
                <w:p w14:paraId="028932E1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lastRenderedPageBreak/>
                    <w:t>Infraestrutura</w:t>
                  </w:r>
                </w:p>
              </w:tc>
              <w:tc>
                <w:tcPr>
                  <w:tcW w:w="2176" w:type="dxa"/>
                </w:tcPr>
                <w:p w14:paraId="64719CA1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6"/>
                      <w:szCs w:val="16"/>
                    </w:rPr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Suporte Sunny (Whatsapp)</w:t>
                  </w:r>
                </w:p>
              </w:tc>
              <w:tc>
                <w:tcPr>
                  <w:tcW w:w="1256" w:type="dxa"/>
                </w:tcPr>
                <w:p w14:paraId="7592C3D9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Seven IT</w:t>
                  </w:r>
                </w:p>
              </w:tc>
              <w:tc>
                <w:tcPr>
                  <w:tcW w:w="1366" w:type="dxa"/>
                </w:tcPr>
                <w:p w14:paraId="1A705A3D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51.25007919</w:t>
                  </w:r>
                </w:p>
                <w:p w14:paraId="63429A1E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</w:p>
              </w:tc>
              <w:tc>
                <w:tcPr>
                  <w:tcW w:w="1366" w:type="dxa"/>
                </w:tcPr>
                <w:p w14:paraId="0D1F6770" w14:textId="77777777" w:rsidR="00134C22" w:rsidRDefault="00134C22" w:rsidP="00134C22">
                  <w:pPr>
                    <w:jc w:val="center"/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22392A47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Seg-Sex 8h-18h</w:t>
                  </w:r>
                </w:p>
              </w:tc>
            </w:tr>
            <w:tr w:rsidR="00134C22" w14:paraId="62122B3D" w14:textId="77777777" w:rsidTr="002F2496">
              <w:tc>
                <w:tcPr>
                  <w:tcW w:w="2325" w:type="dxa"/>
                </w:tcPr>
                <w:p w14:paraId="2CEF3065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Sobreaviso 24/7</w:t>
                  </w:r>
                </w:p>
              </w:tc>
              <w:tc>
                <w:tcPr>
                  <w:tcW w:w="2176" w:type="dxa"/>
                </w:tcPr>
                <w:p w14:paraId="6F2056F3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Suporte Sunny</w:t>
                  </w:r>
                </w:p>
              </w:tc>
              <w:tc>
                <w:tcPr>
                  <w:tcW w:w="1256" w:type="dxa"/>
                </w:tcPr>
                <w:p w14:paraId="46B49453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5A7F1CAC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Seven IT</w:t>
                  </w:r>
                </w:p>
              </w:tc>
              <w:tc>
                <w:tcPr>
                  <w:tcW w:w="1366" w:type="dxa"/>
                </w:tcPr>
                <w:p w14:paraId="18AB0B4C" w14:textId="77777777" w:rsidR="00134C22" w:rsidRDefault="00134C22" w:rsidP="00134C22">
                  <w:pPr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51.25007919</w:t>
                  </w:r>
                </w:p>
              </w:tc>
              <w:tc>
                <w:tcPr>
                  <w:tcW w:w="1366" w:type="dxa"/>
                </w:tcPr>
                <w:p w14:paraId="74DD1F99" w14:textId="77777777" w:rsidR="00134C22" w:rsidRDefault="00134C22" w:rsidP="00134C22">
                  <w:pPr>
                    <w:jc w:val="center"/>
                  </w:pPr>
                  <w:r w:rsidRPr="74600DB2">
                    <w:rPr>
                      <w:rFonts w:ascii="Trebuchet MS" w:eastAsia="Trebuchet MS" w:hAnsi="Trebuchet MS" w:cs="Trebuchet MS"/>
                      <w:sz w:val="18"/>
                      <w:szCs w:val="18"/>
                    </w:rPr>
                    <w:t>24h/7d</w:t>
                  </w:r>
                </w:p>
              </w:tc>
            </w:tr>
          </w:tbl>
          <w:p w14:paraId="6E11AA55" w14:textId="77777777" w:rsidR="00134C22" w:rsidRDefault="00134C22" w:rsidP="00134C22">
            <w:pPr>
              <w:jc w:val="both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  <w:p w14:paraId="4519BAA8" w14:textId="77777777" w:rsidR="00C1344D" w:rsidRPr="00EA2CEE" w:rsidRDefault="00C1344D" w:rsidP="004A4C49">
            <w:pPr>
              <w:rPr>
                <w:lang w:val="pt-BR"/>
              </w:rPr>
            </w:pPr>
          </w:p>
        </w:tc>
        <w:tc>
          <w:tcPr>
            <w:tcW w:w="7088" w:type="dxa"/>
          </w:tcPr>
          <w:p w14:paraId="55487BE2" w14:textId="77777777" w:rsidR="00C1344D" w:rsidRPr="00EA2CEE" w:rsidRDefault="00C1344D" w:rsidP="004A4C49">
            <w:pPr>
              <w:rPr>
                <w:lang w:val="pt-BR"/>
              </w:rPr>
            </w:pPr>
          </w:p>
        </w:tc>
      </w:tr>
    </w:tbl>
    <w:p w14:paraId="5F457402" w14:textId="77777777" w:rsidR="00800777" w:rsidRDefault="00800777" w:rsidP="00800777">
      <w:r>
        <w:lastRenderedPageBreak/>
        <w:t>Políticas de Backup:</w:t>
      </w:r>
    </w:p>
    <w:p w14:paraId="06804EC4" w14:textId="77777777" w:rsidR="00800777" w:rsidRDefault="00800777" w:rsidP="00800777">
      <w:r>
        <w:t>{politicas}</w:t>
      </w:r>
    </w:p>
    <w:p w14:paraId="2B929E74" w14:textId="77777777" w:rsidR="006923BC" w:rsidRDefault="006923BC" w:rsidP="00FC061C">
      <w:pPr>
        <w:rPr>
          <w:sz w:val="32"/>
          <w:szCs w:val="32"/>
          <w:lang w:val="pt-BR"/>
        </w:rPr>
      </w:pPr>
    </w:p>
    <w:p w14:paraId="53267D32" w14:textId="77777777" w:rsidR="00E029E5" w:rsidRDefault="00E029E5" w:rsidP="009C7084">
      <w:pPr>
        <w:jc w:val="center"/>
        <w:rPr>
          <w:sz w:val="32"/>
          <w:szCs w:val="32"/>
          <w:lang w:val="pt-BR"/>
        </w:rPr>
      </w:pPr>
    </w:p>
    <w:p w14:paraId="6F12FD3D" w14:textId="77777777" w:rsidR="00E029E5" w:rsidRDefault="00E029E5" w:rsidP="009C7084">
      <w:pPr>
        <w:jc w:val="center"/>
        <w:rPr>
          <w:sz w:val="32"/>
          <w:szCs w:val="32"/>
          <w:lang w:val="pt-BR"/>
        </w:rPr>
      </w:pPr>
    </w:p>
    <w:p w14:paraId="34B76E01" w14:textId="77777777" w:rsidR="00E029E5" w:rsidRDefault="00E029E5" w:rsidP="009C7084">
      <w:pPr>
        <w:jc w:val="center"/>
        <w:rPr>
          <w:sz w:val="32"/>
          <w:szCs w:val="32"/>
          <w:lang w:val="pt-BR"/>
        </w:rPr>
      </w:pPr>
    </w:p>
    <w:p w14:paraId="3E98DF9B" w14:textId="77777777" w:rsidR="00E029E5" w:rsidRDefault="00E029E5" w:rsidP="009C7084">
      <w:pPr>
        <w:jc w:val="center"/>
        <w:rPr>
          <w:sz w:val="32"/>
          <w:szCs w:val="32"/>
          <w:lang w:val="pt-BR"/>
        </w:rPr>
      </w:pPr>
    </w:p>
    <w:p w14:paraId="36D85294" w14:textId="77777777" w:rsidR="00E029E5" w:rsidRDefault="00E029E5" w:rsidP="009C7084">
      <w:pPr>
        <w:jc w:val="center"/>
        <w:rPr>
          <w:sz w:val="32"/>
          <w:szCs w:val="32"/>
          <w:lang w:val="pt-BR"/>
        </w:rPr>
      </w:pPr>
    </w:p>
    <w:p w14:paraId="43FF587E" w14:textId="45FA3A12" w:rsidR="00B4432F" w:rsidRPr="006923BC" w:rsidRDefault="009C7084" w:rsidP="009C7084">
      <w:pPr>
        <w:jc w:val="center"/>
        <w:rPr>
          <w:sz w:val="32"/>
          <w:szCs w:val="32"/>
          <w:lang w:val="pt-BR"/>
        </w:rPr>
      </w:pPr>
      <w:r w:rsidRPr="006923BC">
        <w:rPr>
          <w:sz w:val="32"/>
          <w:szCs w:val="32"/>
          <w:lang w:val="pt-BR"/>
        </w:rPr>
        <w:t>___________________________________</w:t>
      </w:r>
    </w:p>
    <w:p w14:paraId="17945EE7" w14:textId="5370B808" w:rsidR="009C7084" w:rsidRPr="006923BC" w:rsidRDefault="009C7084" w:rsidP="006923BC">
      <w:pPr>
        <w:jc w:val="center"/>
        <w:rPr>
          <w:sz w:val="32"/>
          <w:szCs w:val="32"/>
          <w:lang w:val="pt-BR"/>
        </w:rPr>
      </w:pPr>
      <w:r w:rsidRPr="006923BC">
        <w:rPr>
          <w:sz w:val="32"/>
          <w:szCs w:val="32"/>
          <w:lang w:val="pt-BR"/>
        </w:rPr>
        <w:t xml:space="preserve">Adriano </w:t>
      </w:r>
      <w:proofErr w:type="spellStart"/>
      <w:r w:rsidRPr="006923BC">
        <w:rPr>
          <w:sz w:val="32"/>
          <w:szCs w:val="32"/>
          <w:lang w:val="pt-BR"/>
        </w:rPr>
        <w:t>Staruck</w:t>
      </w:r>
      <w:proofErr w:type="spellEnd"/>
      <w:r w:rsidR="006923BC" w:rsidRPr="006923BC">
        <w:rPr>
          <w:sz w:val="32"/>
          <w:szCs w:val="32"/>
          <w:lang w:val="pt-BR"/>
        </w:rPr>
        <w:t xml:space="preserve"> – CTO</w:t>
      </w:r>
    </w:p>
    <w:p w14:paraId="749A4171" w14:textId="6E6CD53D" w:rsidR="006923BC" w:rsidRDefault="006923BC" w:rsidP="006923BC">
      <w:pPr>
        <w:jc w:val="center"/>
        <w:rPr>
          <w:sz w:val="32"/>
          <w:szCs w:val="32"/>
          <w:lang w:val="pt-BR"/>
        </w:rPr>
      </w:pPr>
      <w:r w:rsidRPr="006923BC">
        <w:rPr>
          <w:sz w:val="32"/>
          <w:szCs w:val="32"/>
          <w:lang w:val="pt-BR"/>
        </w:rPr>
        <w:t>Sunny Data</w:t>
      </w:r>
    </w:p>
    <w:p w14:paraId="376E8254" w14:textId="77777777" w:rsidR="00E029E5" w:rsidRDefault="00E029E5" w:rsidP="006923BC">
      <w:pPr>
        <w:jc w:val="center"/>
        <w:rPr>
          <w:sz w:val="32"/>
          <w:szCs w:val="32"/>
          <w:lang w:val="pt-BR"/>
        </w:rPr>
      </w:pPr>
    </w:p>
    <w:p w14:paraId="44DC9873" w14:textId="77777777" w:rsidR="00154D9E" w:rsidRDefault="00154D9E" w:rsidP="006923BC">
      <w:pPr>
        <w:jc w:val="center"/>
        <w:rPr>
          <w:sz w:val="32"/>
          <w:szCs w:val="32"/>
          <w:lang w:val="pt-BR"/>
        </w:rPr>
      </w:pPr>
    </w:p>
    <w:p w14:paraId="4347C4CD" w14:textId="77777777" w:rsidR="00154D9E" w:rsidRDefault="00154D9E" w:rsidP="006923BC">
      <w:pPr>
        <w:jc w:val="center"/>
        <w:rPr>
          <w:sz w:val="32"/>
          <w:szCs w:val="32"/>
          <w:lang w:val="pt-BR"/>
        </w:rPr>
      </w:pPr>
    </w:p>
    <w:p w14:paraId="7C8BDDE5" w14:textId="77777777" w:rsidR="00154D9E" w:rsidRPr="006923BC" w:rsidRDefault="00154D9E" w:rsidP="00154D9E">
      <w:pPr>
        <w:rPr>
          <w:sz w:val="32"/>
          <w:szCs w:val="32"/>
          <w:lang w:val="pt-BR"/>
        </w:rPr>
      </w:pPr>
    </w:p>
    <w:sectPr w:rsidR="00154D9E" w:rsidRPr="006923BC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FEF478" w14:textId="77777777" w:rsidR="00C67B78" w:rsidRDefault="00C67B78" w:rsidP="006B633A">
      <w:r>
        <w:separator/>
      </w:r>
    </w:p>
  </w:endnote>
  <w:endnote w:type="continuationSeparator" w:id="0">
    <w:p w14:paraId="3F42F1FF" w14:textId="77777777" w:rsidR="00C67B78" w:rsidRDefault="00C67B78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8B28B8" w14:textId="77777777" w:rsidR="006B633A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566458770"/>
        <w:placeholder>
          <w:docPart w:val="25C6C434E95042F992224C285EE131D4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eastAsia="Calibri" w:hAnsi="Calibri" w:cs="Calibri"/>
            <w:color w:val="000000"/>
            <w:lang w:val="pt-BR" w:bidi="pt-BR"/>
          </w:rPr>
          <w:t>REVISÃO ANUAL</w:t>
        </w:r>
      </w:sdtContent>
    </w:sdt>
    <w:r w:rsidR="006F5A91" w:rsidRPr="004048B0">
      <w:rPr>
        <w:rFonts w:ascii="Calibri" w:eastAsia="Calibri" w:hAnsi="Calibri" w:cs="Calibri"/>
        <w:color w:val="000000"/>
        <w:lang w:val="pt-BR" w:bidi="pt-BR"/>
      </w:rPr>
      <w:t xml:space="preserve"> |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val="pt-BR" w:bidi="pt-BR"/>
          </w:rPr>
          <w:fldChar w:fldCharType="begin"/>
        </w:r>
        <w:r w:rsidR="006F5A91">
          <w:rPr>
            <w:lang w:val="pt-BR" w:bidi="pt-BR"/>
          </w:rPr>
          <w:instrText xml:space="preserve"> PAGE   \* MERGEFORMAT </w:instrText>
        </w:r>
        <w:r w:rsidR="006F5A91">
          <w:rPr>
            <w:lang w:val="pt-BR" w:bidi="pt-BR"/>
          </w:rPr>
          <w:fldChar w:fldCharType="separate"/>
        </w:r>
        <w:r w:rsidR="005431C3">
          <w:rPr>
            <w:noProof/>
            <w:lang w:val="pt-BR" w:bidi="pt-BR"/>
          </w:rPr>
          <w:t>7</w:t>
        </w:r>
        <w:r w:rsidR="006F5A91">
          <w:rPr>
            <w:noProof/>
            <w:lang w:val="pt-BR" w:bidi="pt-BR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2E70E3" w14:textId="0F2AB208" w:rsidR="006F5A91" w:rsidRPr="006F5A91" w:rsidRDefault="00435A36" w:rsidP="006F5A91">
    <w:pPr>
      <w:pStyle w:val="Footer"/>
    </w:pPr>
    <w:r>
      <w:rPr>
        <w:rFonts w:ascii="Calibri" w:eastAsia="Calibri" w:hAnsi="Calibri" w:cs="Calibri"/>
        <w:color w:val="000000"/>
        <w:lang w:val="pt-BR" w:bidi="pt-BR"/>
      </w:rPr>
      <w:t>RELATÓRIO</w:t>
    </w:r>
    <w:r w:rsidR="00AC12F9">
      <w:rPr>
        <w:rFonts w:ascii="Calibri" w:eastAsia="Calibri" w:hAnsi="Calibri" w:cs="Calibri"/>
        <w:color w:val="000000"/>
        <w:lang w:val="pt-BR" w:bidi="pt-BR"/>
      </w:rPr>
      <w:t xml:space="preserve"> </w:t>
    </w:r>
    <w:r>
      <w:rPr>
        <w:rFonts w:ascii="Calibri" w:eastAsia="Calibri" w:hAnsi="Calibri" w:cs="Calibri"/>
        <w:color w:val="000000"/>
        <w:lang w:val="pt-BR" w:bidi="pt-BR"/>
      </w:rPr>
      <w:t>SUNNY</w:t>
    </w:r>
    <w:r w:rsidR="006F5A91" w:rsidRPr="004048B0">
      <w:rPr>
        <w:rFonts w:ascii="Calibri" w:eastAsia="Calibri" w:hAnsi="Calibri" w:cs="Calibri"/>
        <w:color w:val="000000"/>
        <w:lang w:val="pt-BR" w:bidi="pt-BR"/>
      </w:rPr>
      <w:t xml:space="preserve"> |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val="pt-BR" w:bidi="pt-BR"/>
          </w:rPr>
          <w:fldChar w:fldCharType="begin"/>
        </w:r>
        <w:r w:rsidR="006F5A91">
          <w:rPr>
            <w:lang w:val="pt-BR" w:bidi="pt-BR"/>
          </w:rPr>
          <w:instrText xml:space="preserve"> PAGE   \* MERGEFORMAT </w:instrText>
        </w:r>
        <w:r w:rsidR="006F5A91">
          <w:rPr>
            <w:lang w:val="pt-BR" w:bidi="pt-BR"/>
          </w:rPr>
          <w:fldChar w:fldCharType="separate"/>
        </w:r>
        <w:r w:rsidR="005431C3">
          <w:rPr>
            <w:noProof/>
            <w:lang w:val="pt-BR" w:bidi="pt-BR"/>
          </w:rPr>
          <w:t>6</w:t>
        </w:r>
        <w:r w:rsidR="006F5A91">
          <w:rPr>
            <w:noProof/>
            <w:lang w:val="pt-BR" w:bidi="pt-B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1E38B9" w14:textId="77777777" w:rsidR="00C67B78" w:rsidRDefault="00C67B78" w:rsidP="006B633A">
      <w:r>
        <w:separator/>
      </w:r>
    </w:p>
  </w:footnote>
  <w:footnote w:type="continuationSeparator" w:id="0">
    <w:p w14:paraId="7D89C53C" w14:textId="77777777" w:rsidR="00C67B78" w:rsidRDefault="00C67B78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F19E0"/>
    <w:multiLevelType w:val="hybridMultilevel"/>
    <w:tmpl w:val="B4FEFC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200589"/>
    <w:multiLevelType w:val="hybridMultilevel"/>
    <w:tmpl w:val="FC3C24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D96FF7"/>
    <w:multiLevelType w:val="hybridMultilevel"/>
    <w:tmpl w:val="29864D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E50C4"/>
    <w:multiLevelType w:val="hybridMultilevel"/>
    <w:tmpl w:val="5EB24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87EAC"/>
    <w:multiLevelType w:val="hybridMultilevel"/>
    <w:tmpl w:val="020E28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60011">
      <w:start w:val="1"/>
      <w:numFmt w:val="decimal"/>
      <w:lvlText w:val="%3)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D1A08"/>
    <w:multiLevelType w:val="hybridMultilevel"/>
    <w:tmpl w:val="DC3440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9D0FFE"/>
    <w:multiLevelType w:val="hybridMultilevel"/>
    <w:tmpl w:val="755E11E0"/>
    <w:lvl w:ilvl="0" w:tplc="BA025B48">
      <w:start w:val="1"/>
      <w:numFmt w:val="bullet"/>
      <w:pStyle w:val="Marcador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A6D0F81"/>
    <w:multiLevelType w:val="hybridMultilevel"/>
    <w:tmpl w:val="4636D6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A769F3"/>
    <w:multiLevelType w:val="hybridMultilevel"/>
    <w:tmpl w:val="F5AA3A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3930E2"/>
    <w:multiLevelType w:val="hybridMultilevel"/>
    <w:tmpl w:val="18CA56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8B22F"/>
    <w:multiLevelType w:val="hybridMultilevel"/>
    <w:tmpl w:val="F530D8D4"/>
    <w:lvl w:ilvl="0" w:tplc="F5823E40">
      <w:start w:val="1"/>
      <w:numFmt w:val="decimal"/>
      <w:lvlText w:val="%1."/>
      <w:lvlJc w:val="left"/>
      <w:pPr>
        <w:ind w:left="720" w:hanging="360"/>
      </w:pPr>
    </w:lvl>
    <w:lvl w:ilvl="1" w:tplc="81A8B2D8">
      <w:start w:val="1"/>
      <w:numFmt w:val="lowerLetter"/>
      <w:lvlText w:val="%2."/>
      <w:lvlJc w:val="left"/>
      <w:pPr>
        <w:ind w:left="1440" w:hanging="360"/>
      </w:pPr>
    </w:lvl>
    <w:lvl w:ilvl="2" w:tplc="8FBED1E2">
      <w:start w:val="1"/>
      <w:numFmt w:val="lowerRoman"/>
      <w:lvlText w:val="%3."/>
      <w:lvlJc w:val="right"/>
      <w:pPr>
        <w:ind w:left="2160" w:hanging="180"/>
      </w:pPr>
    </w:lvl>
    <w:lvl w:ilvl="3" w:tplc="5D0AC4BC">
      <w:start w:val="1"/>
      <w:numFmt w:val="decimal"/>
      <w:lvlText w:val="%4."/>
      <w:lvlJc w:val="left"/>
      <w:pPr>
        <w:ind w:left="2880" w:hanging="360"/>
      </w:pPr>
    </w:lvl>
    <w:lvl w:ilvl="4" w:tplc="06A65B02">
      <w:start w:val="1"/>
      <w:numFmt w:val="lowerLetter"/>
      <w:lvlText w:val="%5."/>
      <w:lvlJc w:val="left"/>
      <w:pPr>
        <w:ind w:left="3600" w:hanging="360"/>
      </w:pPr>
    </w:lvl>
    <w:lvl w:ilvl="5" w:tplc="F2006E58">
      <w:start w:val="1"/>
      <w:numFmt w:val="lowerRoman"/>
      <w:lvlText w:val="%6."/>
      <w:lvlJc w:val="right"/>
      <w:pPr>
        <w:ind w:left="4320" w:hanging="180"/>
      </w:pPr>
    </w:lvl>
    <w:lvl w:ilvl="6" w:tplc="A432B378">
      <w:start w:val="1"/>
      <w:numFmt w:val="decimal"/>
      <w:lvlText w:val="%7."/>
      <w:lvlJc w:val="left"/>
      <w:pPr>
        <w:ind w:left="5040" w:hanging="360"/>
      </w:pPr>
    </w:lvl>
    <w:lvl w:ilvl="7" w:tplc="B08EC880">
      <w:start w:val="1"/>
      <w:numFmt w:val="lowerLetter"/>
      <w:lvlText w:val="%8."/>
      <w:lvlJc w:val="left"/>
      <w:pPr>
        <w:ind w:left="5760" w:hanging="360"/>
      </w:pPr>
    </w:lvl>
    <w:lvl w:ilvl="8" w:tplc="4DCAD85A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D3199"/>
    <w:multiLevelType w:val="hybridMultilevel"/>
    <w:tmpl w:val="0D26A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3E2337"/>
    <w:multiLevelType w:val="hybridMultilevel"/>
    <w:tmpl w:val="5830A0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216241"/>
    <w:multiLevelType w:val="hybridMultilevel"/>
    <w:tmpl w:val="5540D35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6162189">
    <w:abstractNumId w:val="7"/>
  </w:num>
  <w:num w:numId="2" w16cid:durableId="975797265">
    <w:abstractNumId w:val="16"/>
  </w:num>
  <w:num w:numId="3" w16cid:durableId="712923769">
    <w:abstractNumId w:val="0"/>
  </w:num>
  <w:num w:numId="4" w16cid:durableId="555121748">
    <w:abstractNumId w:val="13"/>
  </w:num>
  <w:num w:numId="5" w16cid:durableId="1481775360">
    <w:abstractNumId w:val="19"/>
  </w:num>
  <w:num w:numId="6" w16cid:durableId="1214149946">
    <w:abstractNumId w:val="12"/>
  </w:num>
  <w:num w:numId="7" w16cid:durableId="2093887124">
    <w:abstractNumId w:val="8"/>
  </w:num>
  <w:num w:numId="8" w16cid:durableId="1307391883">
    <w:abstractNumId w:val="6"/>
  </w:num>
  <w:num w:numId="9" w16cid:durableId="807941790">
    <w:abstractNumId w:val="2"/>
  </w:num>
  <w:num w:numId="10" w16cid:durableId="1243949652">
    <w:abstractNumId w:val="3"/>
  </w:num>
  <w:num w:numId="11" w16cid:durableId="684602288">
    <w:abstractNumId w:val="11"/>
  </w:num>
  <w:num w:numId="12" w16cid:durableId="1233926182">
    <w:abstractNumId w:val="17"/>
  </w:num>
  <w:num w:numId="13" w16cid:durableId="1372805438">
    <w:abstractNumId w:val="10"/>
  </w:num>
  <w:num w:numId="14" w16cid:durableId="1574003938">
    <w:abstractNumId w:val="1"/>
  </w:num>
  <w:num w:numId="15" w16cid:durableId="60376420">
    <w:abstractNumId w:val="18"/>
  </w:num>
  <w:num w:numId="16" w16cid:durableId="1825899303">
    <w:abstractNumId w:val="9"/>
  </w:num>
  <w:num w:numId="17" w16cid:durableId="1388383822">
    <w:abstractNumId w:val="5"/>
  </w:num>
  <w:num w:numId="18" w16cid:durableId="1954438440">
    <w:abstractNumId w:val="14"/>
  </w:num>
  <w:num w:numId="19" w16cid:durableId="1560363899">
    <w:abstractNumId w:val="4"/>
  </w:num>
  <w:num w:numId="20" w16cid:durableId="83233877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02370B"/>
    <w:rsid w:val="0000282C"/>
    <w:rsid w:val="000150E3"/>
    <w:rsid w:val="000227CA"/>
    <w:rsid w:val="0002370B"/>
    <w:rsid w:val="000239FD"/>
    <w:rsid w:val="000271C4"/>
    <w:rsid w:val="00027722"/>
    <w:rsid w:val="000378D7"/>
    <w:rsid w:val="000504EC"/>
    <w:rsid w:val="00051294"/>
    <w:rsid w:val="0005201F"/>
    <w:rsid w:val="00056A5E"/>
    <w:rsid w:val="00056AF4"/>
    <w:rsid w:val="00056F25"/>
    <w:rsid w:val="00060117"/>
    <w:rsid w:val="0006246E"/>
    <w:rsid w:val="00064622"/>
    <w:rsid w:val="0006637E"/>
    <w:rsid w:val="00080119"/>
    <w:rsid w:val="000834BB"/>
    <w:rsid w:val="00086808"/>
    <w:rsid w:val="000936E3"/>
    <w:rsid w:val="0009505B"/>
    <w:rsid w:val="000968EE"/>
    <w:rsid w:val="000A0187"/>
    <w:rsid w:val="000A0AB6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1039"/>
    <w:rsid w:val="00114118"/>
    <w:rsid w:val="00116D09"/>
    <w:rsid w:val="00120EDB"/>
    <w:rsid w:val="00122D73"/>
    <w:rsid w:val="00133F58"/>
    <w:rsid w:val="00134C22"/>
    <w:rsid w:val="00152AC8"/>
    <w:rsid w:val="0015336E"/>
    <w:rsid w:val="0015493B"/>
    <w:rsid w:val="00154D9E"/>
    <w:rsid w:val="00170892"/>
    <w:rsid w:val="001812E2"/>
    <w:rsid w:val="001877A1"/>
    <w:rsid w:val="00191B9F"/>
    <w:rsid w:val="00196ADD"/>
    <w:rsid w:val="001C52F2"/>
    <w:rsid w:val="001D0839"/>
    <w:rsid w:val="001D5EC6"/>
    <w:rsid w:val="001E17E9"/>
    <w:rsid w:val="001E2FD9"/>
    <w:rsid w:val="001E74B2"/>
    <w:rsid w:val="001F344F"/>
    <w:rsid w:val="001F3719"/>
    <w:rsid w:val="001F5BFC"/>
    <w:rsid w:val="00217102"/>
    <w:rsid w:val="002229EF"/>
    <w:rsid w:val="002253B8"/>
    <w:rsid w:val="00231A3E"/>
    <w:rsid w:val="0023407A"/>
    <w:rsid w:val="00237098"/>
    <w:rsid w:val="0023776B"/>
    <w:rsid w:val="002603A1"/>
    <w:rsid w:val="00263580"/>
    <w:rsid w:val="00263CD4"/>
    <w:rsid w:val="002658AD"/>
    <w:rsid w:val="00265965"/>
    <w:rsid w:val="0027432C"/>
    <w:rsid w:val="00276A77"/>
    <w:rsid w:val="0028344C"/>
    <w:rsid w:val="00296FDB"/>
    <w:rsid w:val="002A0E38"/>
    <w:rsid w:val="002A1D7C"/>
    <w:rsid w:val="002A7673"/>
    <w:rsid w:val="002B1F43"/>
    <w:rsid w:val="002B548F"/>
    <w:rsid w:val="002C60BA"/>
    <w:rsid w:val="002C7F0E"/>
    <w:rsid w:val="002E156F"/>
    <w:rsid w:val="00322D7E"/>
    <w:rsid w:val="00324B19"/>
    <w:rsid w:val="00327DB9"/>
    <w:rsid w:val="00331CBA"/>
    <w:rsid w:val="00333597"/>
    <w:rsid w:val="00335CCE"/>
    <w:rsid w:val="00347EBA"/>
    <w:rsid w:val="003512DE"/>
    <w:rsid w:val="003547CA"/>
    <w:rsid w:val="00354BCE"/>
    <w:rsid w:val="0035727A"/>
    <w:rsid w:val="00357ADE"/>
    <w:rsid w:val="00366CF6"/>
    <w:rsid w:val="00371B32"/>
    <w:rsid w:val="00381902"/>
    <w:rsid w:val="003875EC"/>
    <w:rsid w:val="00396A0D"/>
    <w:rsid w:val="003A28F6"/>
    <w:rsid w:val="003A6140"/>
    <w:rsid w:val="003B1B45"/>
    <w:rsid w:val="003B1E4C"/>
    <w:rsid w:val="003B2C7F"/>
    <w:rsid w:val="003C595A"/>
    <w:rsid w:val="003D0939"/>
    <w:rsid w:val="003D2A97"/>
    <w:rsid w:val="003D3F30"/>
    <w:rsid w:val="003F1069"/>
    <w:rsid w:val="004048B0"/>
    <w:rsid w:val="00411FF1"/>
    <w:rsid w:val="00416563"/>
    <w:rsid w:val="00417D0A"/>
    <w:rsid w:val="00424C2C"/>
    <w:rsid w:val="004261B8"/>
    <w:rsid w:val="004314C6"/>
    <w:rsid w:val="00435701"/>
    <w:rsid w:val="00435A36"/>
    <w:rsid w:val="0043758D"/>
    <w:rsid w:val="0044758E"/>
    <w:rsid w:val="00450F88"/>
    <w:rsid w:val="004534B7"/>
    <w:rsid w:val="00455E2B"/>
    <w:rsid w:val="004800FF"/>
    <w:rsid w:val="004900D6"/>
    <w:rsid w:val="0049453B"/>
    <w:rsid w:val="00494A69"/>
    <w:rsid w:val="00494BE8"/>
    <w:rsid w:val="00495627"/>
    <w:rsid w:val="00497589"/>
    <w:rsid w:val="00497DF7"/>
    <w:rsid w:val="004A4C49"/>
    <w:rsid w:val="004B3114"/>
    <w:rsid w:val="004B5969"/>
    <w:rsid w:val="004C196F"/>
    <w:rsid w:val="004C4BE2"/>
    <w:rsid w:val="004D4384"/>
    <w:rsid w:val="004D4B7B"/>
    <w:rsid w:val="004F1988"/>
    <w:rsid w:val="004F3CA2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256C"/>
    <w:rsid w:val="005B37D7"/>
    <w:rsid w:val="005B7A9D"/>
    <w:rsid w:val="005B7FDE"/>
    <w:rsid w:val="005C22B8"/>
    <w:rsid w:val="005C22BB"/>
    <w:rsid w:val="005D313F"/>
    <w:rsid w:val="005D75A6"/>
    <w:rsid w:val="005E5E53"/>
    <w:rsid w:val="005F350F"/>
    <w:rsid w:val="005F41EF"/>
    <w:rsid w:val="005F6092"/>
    <w:rsid w:val="005F6E84"/>
    <w:rsid w:val="006013C2"/>
    <w:rsid w:val="0061444D"/>
    <w:rsid w:val="00614D1B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877B4"/>
    <w:rsid w:val="006923BC"/>
    <w:rsid w:val="006A0D02"/>
    <w:rsid w:val="006A28D5"/>
    <w:rsid w:val="006A3858"/>
    <w:rsid w:val="006A535D"/>
    <w:rsid w:val="006B48E0"/>
    <w:rsid w:val="006B633A"/>
    <w:rsid w:val="006C2D59"/>
    <w:rsid w:val="006C4E53"/>
    <w:rsid w:val="006D4B47"/>
    <w:rsid w:val="006D7E5A"/>
    <w:rsid w:val="006F5A91"/>
    <w:rsid w:val="006F75B9"/>
    <w:rsid w:val="00701691"/>
    <w:rsid w:val="00716132"/>
    <w:rsid w:val="00717511"/>
    <w:rsid w:val="0072626F"/>
    <w:rsid w:val="007273A8"/>
    <w:rsid w:val="007366D6"/>
    <w:rsid w:val="00741374"/>
    <w:rsid w:val="00747D69"/>
    <w:rsid w:val="00751CE6"/>
    <w:rsid w:val="0075404B"/>
    <w:rsid w:val="00754E3B"/>
    <w:rsid w:val="007653F1"/>
    <w:rsid w:val="00773B64"/>
    <w:rsid w:val="007762BF"/>
    <w:rsid w:val="00776FDF"/>
    <w:rsid w:val="00777478"/>
    <w:rsid w:val="007874BC"/>
    <w:rsid w:val="007A4011"/>
    <w:rsid w:val="007A40B1"/>
    <w:rsid w:val="007B2E61"/>
    <w:rsid w:val="007B52F1"/>
    <w:rsid w:val="007B5595"/>
    <w:rsid w:val="007D0BCF"/>
    <w:rsid w:val="007D3DFE"/>
    <w:rsid w:val="007D5815"/>
    <w:rsid w:val="007D77E2"/>
    <w:rsid w:val="007E2AA1"/>
    <w:rsid w:val="007F542B"/>
    <w:rsid w:val="007F7494"/>
    <w:rsid w:val="00800777"/>
    <w:rsid w:val="008049B8"/>
    <w:rsid w:val="0081061D"/>
    <w:rsid w:val="00816D3F"/>
    <w:rsid w:val="00831761"/>
    <w:rsid w:val="00845AD8"/>
    <w:rsid w:val="00847085"/>
    <w:rsid w:val="00856C07"/>
    <w:rsid w:val="00862844"/>
    <w:rsid w:val="00867AB3"/>
    <w:rsid w:val="00872C00"/>
    <w:rsid w:val="00872EE0"/>
    <w:rsid w:val="00875C69"/>
    <w:rsid w:val="008761A7"/>
    <w:rsid w:val="00880677"/>
    <w:rsid w:val="00884E39"/>
    <w:rsid w:val="008856B1"/>
    <w:rsid w:val="008920BB"/>
    <w:rsid w:val="008937EC"/>
    <w:rsid w:val="00893B93"/>
    <w:rsid w:val="00896AFA"/>
    <w:rsid w:val="00897DCE"/>
    <w:rsid w:val="008A2E6F"/>
    <w:rsid w:val="008A6EFF"/>
    <w:rsid w:val="008A7955"/>
    <w:rsid w:val="008B60A5"/>
    <w:rsid w:val="008C0A66"/>
    <w:rsid w:val="008D07C5"/>
    <w:rsid w:val="008D7CDD"/>
    <w:rsid w:val="008E2D7A"/>
    <w:rsid w:val="008E619B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66595"/>
    <w:rsid w:val="00967EDA"/>
    <w:rsid w:val="009838C2"/>
    <w:rsid w:val="00990C95"/>
    <w:rsid w:val="009A1FF1"/>
    <w:rsid w:val="009A622D"/>
    <w:rsid w:val="009B38E4"/>
    <w:rsid w:val="009C1C87"/>
    <w:rsid w:val="009C3C13"/>
    <w:rsid w:val="009C7084"/>
    <w:rsid w:val="009D0407"/>
    <w:rsid w:val="009D1F8E"/>
    <w:rsid w:val="009D5FD6"/>
    <w:rsid w:val="00A010B3"/>
    <w:rsid w:val="00A0307F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74E4E"/>
    <w:rsid w:val="00A801D7"/>
    <w:rsid w:val="00AA17B6"/>
    <w:rsid w:val="00AA6C0A"/>
    <w:rsid w:val="00AC12F9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2C8C"/>
    <w:rsid w:val="00B13CF5"/>
    <w:rsid w:val="00B16FB2"/>
    <w:rsid w:val="00B25685"/>
    <w:rsid w:val="00B33BA9"/>
    <w:rsid w:val="00B43465"/>
    <w:rsid w:val="00B43A8F"/>
    <w:rsid w:val="00B4432F"/>
    <w:rsid w:val="00B52088"/>
    <w:rsid w:val="00B527E2"/>
    <w:rsid w:val="00B54817"/>
    <w:rsid w:val="00B6266F"/>
    <w:rsid w:val="00B678B1"/>
    <w:rsid w:val="00B71316"/>
    <w:rsid w:val="00B7726B"/>
    <w:rsid w:val="00B87557"/>
    <w:rsid w:val="00B95D01"/>
    <w:rsid w:val="00BA19F7"/>
    <w:rsid w:val="00BA4317"/>
    <w:rsid w:val="00BA668D"/>
    <w:rsid w:val="00BB23E5"/>
    <w:rsid w:val="00BB33BB"/>
    <w:rsid w:val="00BB4ABB"/>
    <w:rsid w:val="00BC5684"/>
    <w:rsid w:val="00BD6392"/>
    <w:rsid w:val="00BE2B57"/>
    <w:rsid w:val="00BF3C60"/>
    <w:rsid w:val="00BF6D5C"/>
    <w:rsid w:val="00BF7335"/>
    <w:rsid w:val="00BF7A9B"/>
    <w:rsid w:val="00C014F1"/>
    <w:rsid w:val="00C01BBB"/>
    <w:rsid w:val="00C1344D"/>
    <w:rsid w:val="00C151CC"/>
    <w:rsid w:val="00C17936"/>
    <w:rsid w:val="00C267CF"/>
    <w:rsid w:val="00C267F5"/>
    <w:rsid w:val="00C27499"/>
    <w:rsid w:val="00C3263B"/>
    <w:rsid w:val="00C43AF7"/>
    <w:rsid w:val="00C4778D"/>
    <w:rsid w:val="00C67142"/>
    <w:rsid w:val="00C67996"/>
    <w:rsid w:val="00C67B78"/>
    <w:rsid w:val="00C67BE5"/>
    <w:rsid w:val="00C81D49"/>
    <w:rsid w:val="00C91409"/>
    <w:rsid w:val="00C91DB4"/>
    <w:rsid w:val="00C9370E"/>
    <w:rsid w:val="00C968DB"/>
    <w:rsid w:val="00CC71C8"/>
    <w:rsid w:val="00CD786A"/>
    <w:rsid w:val="00CD7F84"/>
    <w:rsid w:val="00D10024"/>
    <w:rsid w:val="00D1516A"/>
    <w:rsid w:val="00D206C6"/>
    <w:rsid w:val="00D22259"/>
    <w:rsid w:val="00D251A8"/>
    <w:rsid w:val="00D26642"/>
    <w:rsid w:val="00D37C6B"/>
    <w:rsid w:val="00D70E35"/>
    <w:rsid w:val="00D90A71"/>
    <w:rsid w:val="00D91959"/>
    <w:rsid w:val="00DA0896"/>
    <w:rsid w:val="00DB4815"/>
    <w:rsid w:val="00DD2C3C"/>
    <w:rsid w:val="00DE178D"/>
    <w:rsid w:val="00DE71E6"/>
    <w:rsid w:val="00DE74D9"/>
    <w:rsid w:val="00DF0231"/>
    <w:rsid w:val="00DF1644"/>
    <w:rsid w:val="00DF1EB3"/>
    <w:rsid w:val="00DF2D94"/>
    <w:rsid w:val="00DF2FBA"/>
    <w:rsid w:val="00DF48D4"/>
    <w:rsid w:val="00DF4F21"/>
    <w:rsid w:val="00DF63D9"/>
    <w:rsid w:val="00E002C7"/>
    <w:rsid w:val="00E029E5"/>
    <w:rsid w:val="00E04CB2"/>
    <w:rsid w:val="00E151B1"/>
    <w:rsid w:val="00E31CEA"/>
    <w:rsid w:val="00E463BF"/>
    <w:rsid w:val="00E61AB3"/>
    <w:rsid w:val="00E62164"/>
    <w:rsid w:val="00E65655"/>
    <w:rsid w:val="00E67DEE"/>
    <w:rsid w:val="00E85A81"/>
    <w:rsid w:val="00E90882"/>
    <w:rsid w:val="00E92204"/>
    <w:rsid w:val="00EA0EF8"/>
    <w:rsid w:val="00EA1FB1"/>
    <w:rsid w:val="00EA2CEE"/>
    <w:rsid w:val="00EA398D"/>
    <w:rsid w:val="00EA4FD2"/>
    <w:rsid w:val="00EA624F"/>
    <w:rsid w:val="00EB0526"/>
    <w:rsid w:val="00EC1264"/>
    <w:rsid w:val="00EC544D"/>
    <w:rsid w:val="00EC7F91"/>
    <w:rsid w:val="00ED6A3D"/>
    <w:rsid w:val="00EE0F8D"/>
    <w:rsid w:val="00EF1E32"/>
    <w:rsid w:val="00EF5C34"/>
    <w:rsid w:val="00F05298"/>
    <w:rsid w:val="00F07F79"/>
    <w:rsid w:val="00F11874"/>
    <w:rsid w:val="00F16887"/>
    <w:rsid w:val="00F22DB8"/>
    <w:rsid w:val="00F2459A"/>
    <w:rsid w:val="00F27FF5"/>
    <w:rsid w:val="00F32B21"/>
    <w:rsid w:val="00F32EBE"/>
    <w:rsid w:val="00F3399F"/>
    <w:rsid w:val="00F35A16"/>
    <w:rsid w:val="00F46DF4"/>
    <w:rsid w:val="00F53A9D"/>
    <w:rsid w:val="00F6071E"/>
    <w:rsid w:val="00F6144F"/>
    <w:rsid w:val="00F620CA"/>
    <w:rsid w:val="00F63791"/>
    <w:rsid w:val="00F70C16"/>
    <w:rsid w:val="00F771CC"/>
    <w:rsid w:val="00FA38E3"/>
    <w:rsid w:val="00FA7409"/>
    <w:rsid w:val="00FA7B93"/>
    <w:rsid w:val="00FB2A70"/>
    <w:rsid w:val="00FB50C8"/>
    <w:rsid w:val="00FC061C"/>
    <w:rsid w:val="00FD0FD6"/>
    <w:rsid w:val="00FE3F53"/>
    <w:rsid w:val="00FE4074"/>
    <w:rsid w:val="00FE44CB"/>
    <w:rsid w:val="00FF0234"/>
    <w:rsid w:val="00FF5E84"/>
    <w:rsid w:val="00FF7717"/>
    <w:rsid w:val="05AE5953"/>
    <w:rsid w:val="195584FF"/>
    <w:rsid w:val="235594A5"/>
    <w:rsid w:val="38097A4D"/>
    <w:rsid w:val="4CB6F724"/>
    <w:rsid w:val="69EA505A"/>
    <w:rsid w:val="732F8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8885E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D10024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egritonormal">
    <w:name w:val="Negrito normal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elaesquerda1">
    <w:name w:val="Tabela à esquerda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elaesquerda2">
    <w:name w:val="Tabela à esquerda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elaesquerda3">
    <w:name w:val="Tabela à esquerda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adosdatabela">
    <w:name w:val="Dados da tabel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Cabealhodatabela">
    <w:name w:val="Cabeçalho da tabela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Cabealhodelista">
    <w:name w:val="Cabeçalho de lista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Marcadores">
    <w:name w:val="Marcador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esdecapa">
    <w:name w:val="Informações de capa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ListParagraph">
    <w:name w:val="List Paragraph"/>
    <w:basedOn w:val="Normal"/>
    <w:uiPriority w:val="34"/>
    <w:rsid w:val="000277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3580"/>
    <w:rPr>
      <w:color w:val="3A383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35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BE2B57"/>
    <w:rPr>
      <w:color w:val="D0CECE" w:themeColor="followedHyperlink"/>
      <w:u w:val="single"/>
    </w:rPr>
  </w:style>
  <w:style w:type="paragraph" w:customStyle="1" w:styleId="LO-normal">
    <w:name w:val="LO-normal"/>
    <w:qFormat/>
    <w:rsid w:val="00134C22"/>
    <w:pPr>
      <w:suppressAutoHyphens/>
      <w:spacing w:after="0" w:line="276" w:lineRule="auto"/>
    </w:pPr>
    <w:rPr>
      <w:rFonts w:ascii="Arial" w:eastAsia="Arial" w:hAnsi="Arial" w:cs="Arial"/>
      <w:lang w:val="pt-BR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sv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svg"/><Relationship Id="rId32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svg"/><Relationship Id="rId31" Type="http://schemas.openxmlformats.org/officeDocument/2006/relationships/hyperlink" Target="https://intranet.seventi.poa.br/?epkb_post_type_1=userdata-para-a-ec2-de-restore-do-sunny-smal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svg"/><Relationship Id="rId27" Type="http://schemas.openxmlformats.org/officeDocument/2006/relationships/hyperlink" Target="https://sunnydata.com.br" TargetMode="External"/><Relationship Id="rId30" Type="http://schemas.openxmlformats.org/officeDocument/2006/relationships/hyperlink" Target="https://seventi.octadesk.com" TargetMode="External"/><Relationship Id="rId35" Type="http://schemas.openxmlformats.org/officeDocument/2006/relationships/glossaryDocument" Target="glossary/document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riano.staruck\AppData\Roaming\Microsoft\Templates\Relat&#243;rio%20empresarial%20modern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83886D498E54EEDA1DCC6C7680E225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FF32289-55CD-40FE-9E39-A8B07AC2ED52}"/>
      </w:docPartPr>
      <w:docPartBody>
        <w:p w:rsidR="00FA1529" w:rsidRDefault="008A7955">
          <w:pPr>
            <w:pStyle w:val="183886D498E54EEDA1DCC6C7680E225C"/>
          </w:pPr>
          <w:r w:rsidRPr="00EA2CEE">
            <w:rPr>
              <w:noProof/>
              <w:lang w:bidi="pt-BR"/>
            </w:rPr>
            <w:t>|</w:t>
          </w:r>
        </w:p>
      </w:docPartBody>
    </w:docPart>
    <w:docPart>
      <w:docPartPr>
        <w:name w:val="A58EDC00011947B5821038157BAD66C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6E51EC3-E942-4F0A-8D84-F36BDF7D1CB7}"/>
      </w:docPartPr>
      <w:docPartBody>
        <w:p w:rsidR="00FA1529" w:rsidRDefault="008A7955">
          <w:pPr>
            <w:pStyle w:val="A58EDC00011947B5821038157BAD66CF"/>
          </w:pPr>
          <w:r w:rsidRPr="00EA2CEE">
            <w:rPr>
              <w:lang w:bidi="pt-BR"/>
            </w:rPr>
            <w:t>RESUMO</w:t>
          </w:r>
        </w:p>
      </w:docPartBody>
    </w:docPart>
    <w:docPart>
      <w:docPartPr>
        <w:name w:val="7D4332ECD375403C86A520A8B82A043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64B5D2B-2800-42C9-9073-96C80337B65C}"/>
      </w:docPartPr>
      <w:docPartBody>
        <w:p w:rsidR="00FA1529" w:rsidRDefault="008A7955">
          <w:pPr>
            <w:pStyle w:val="7D4332ECD375403C86A520A8B82A0433"/>
          </w:pPr>
          <w:r w:rsidRPr="00EA2CEE">
            <w:rPr>
              <w:lang w:bidi="pt-BR"/>
            </w:rPr>
            <w:t>Introdução</w:t>
          </w:r>
        </w:p>
      </w:docPartBody>
    </w:docPart>
    <w:docPart>
      <w:docPartPr>
        <w:name w:val="25C6C434E95042F992224C285EE131D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DF264B2-08F4-47F4-A755-2A7F9D8B3967}"/>
      </w:docPartPr>
      <w:docPartBody>
        <w:p w:rsidR="00FA1529" w:rsidRDefault="008A7955">
          <w:pPr>
            <w:pStyle w:val="25C6C434E95042F992224C285EE131D4"/>
          </w:pPr>
          <w:r w:rsidRPr="00EA2CEE">
            <w:rPr>
              <w:lang w:bidi="pt-BR"/>
            </w:rPr>
            <w:t>SUBTÍTULO</w:t>
          </w:r>
        </w:p>
      </w:docPartBody>
    </w:docPart>
    <w:docPart>
      <w:docPartPr>
        <w:name w:val="6856C2FA2ABF49EDB7D07E62B4ADD92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F1D5BBA-3E45-45FB-A560-C3F9E2AD9EAB}"/>
      </w:docPartPr>
      <w:docPartBody>
        <w:p w:rsidR="00FA1529" w:rsidRDefault="006A3858" w:rsidP="006A3858">
          <w:pPr>
            <w:pStyle w:val="6856C2FA2ABF49EDB7D07E62B4ADD924"/>
          </w:pPr>
          <w:r w:rsidRPr="00EA2CEE">
            <w:rPr>
              <w:lang w:bidi="pt-BR"/>
            </w:rPr>
            <w:t>Figura 1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4303062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858"/>
    <w:rsid w:val="000B0BA5"/>
    <w:rsid w:val="00136FAF"/>
    <w:rsid w:val="00444354"/>
    <w:rsid w:val="00571C52"/>
    <w:rsid w:val="005D70B5"/>
    <w:rsid w:val="006A3858"/>
    <w:rsid w:val="00741374"/>
    <w:rsid w:val="00774C56"/>
    <w:rsid w:val="007A344D"/>
    <w:rsid w:val="008A51A3"/>
    <w:rsid w:val="008A7955"/>
    <w:rsid w:val="008D7CDD"/>
    <w:rsid w:val="00B144E0"/>
    <w:rsid w:val="00DA6032"/>
    <w:rsid w:val="00E32910"/>
    <w:rsid w:val="00FA1529"/>
    <w:rsid w:val="00FF4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kern w:val="0"/>
      <w:sz w:val="72"/>
      <w:szCs w:val="72"/>
      <w:lang w:val="pt-PT" w:eastAsia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val="pt-PT" w:eastAsia="en-US"/>
      <w14:ligatures w14:val="none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kern w:val="0"/>
      <w:sz w:val="96"/>
      <w:szCs w:val="56"/>
      <w:lang w:val="pt-PT" w:eastAsia="en-US"/>
      <w14:ligatures w14:val="none"/>
    </w:rPr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kern w:val="0"/>
      <w:sz w:val="36"/>
      <w:szCs w:val="32"/>
      <w:lang w:val="pt-PT"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kern w:val="0"/>
      <w:sz w:val="36"/>
      <w:szCs w:val="32"/>
      <w:lang w:val="pt-PT" w:eastAsia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183886D498E54EEDA1DCC6C7680E225C">
    <w:name w:val="183886D498E54EEDA1DCC6C7680E225C"/>
  </w:style>
  <w:style w:type="paragraph" w:customStyle="1" w:styleId="A58EDC00011947B5821038157BAD66CF">
    <w:name w:val="A58EDC00011947B5821038157BAD66CF"/>
  </w:style>
  <w:style w:type="paragraph" w:customStyle="1" w:styleId="7D4332ECD375403C86A520A8B82A0433">
    <w:name w:val="7D4332ECD375403C86A520A8B82A0433"/>
  </w:style>
  <w:style w:type="paragraph" w:customStyle="1" w:styleId="25C6C434E95042F992224C285EE131D4">
    <w:name w:val="25C6C434E95042F992224C285EE131D4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kern w:val="0"/>
      <w:sz w:val="72"/>
      <w:szCs w:val="72"/>
      <w:lang w:val="pt-PT" w:eastAsia="en-US"/>
      <w14:ligatures w14:val="none"/>
    </w:rPr>
  </w:style>
  <w:style w:type="paragraph" w:customStyle="1" w:styleId="6856C2FA2ABF49EDB7D07E62B4ADD924">
    <w:name w:val="6856C2FA2ABF49EDB7D07E62B4ADD924"/>
    <w:rsid w:val="006A385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A04755DF50CA242A97340AB84A7DA44" ma:contentTypeVersion="4" ma:contentTypeDescription="Crie um novo documento." ma:contentTypeScope="" ma:versionID="5e41a5435e8aca06ad2abccaced63857">
  <xsd:schema xmlns:xsd="http://www.w3.org/2001/XMLSchema" xmlns:xs="http://www.w3.org/2001/XMLSchema" xmlns:p="http://schemas.microsoft.com/office/2006/metadata/properties" xmlns:ns2="0fb8a370-0c76-4b17-9645-2097009b49c2" targetNamespace="http://schemas.microsoft.com/office/2006/metadata/properties" ma:root="true" ma:fieldsID="53a3f48fa236ca78cbdac8199ba0eac4" ns2:_="">
    <xsd:import namespace="0fb8a370-0c76-4b17-9645-2097009b49c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b8a370-0c76-4b17-9645-2097009b49c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877B616-96DE-4DB9-9A2E-6A73F86E69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fb8a370-0c76-4b17-9645-2097009b49c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empresarial moderno.dotx</Template>
  <TotalTime>0</TotalTime>
  <Pages>8</Pages>
  <Words>871</Words>
  <Characters>4969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2024-03-15T21:05:00Z</dcterms:created>
  <dcterms:modified xsi:type="dcterms:W3CDTF">2024-08-02T19:00:00Z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0x0101007A04755DF50CA242A97340AB84A7DA44</vt:lpwstr>
  </property>
</Properties>
</file>